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MOD</w:t>
      </w: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</w:rPr>
        <w:t>UL 1 DAN 2</w:t>
      </w:r>
    </w:p>
    <w:p>
      <w:pPr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distT="0" distB="0" distL="114300" distR="114300" simplePos="0" relativeHeight="18" behindDoc="0" locked="0" layoutInCell="1" hidden="0" allowOverlap="1">
            <wp:simplePos x="0" y="0"/>
            <wp:positionH relativeFrom="column">
              <wp:posOffset>1509921</wp:posOffset>
            </wp:positionH>
            <wp:positionV relativeFrom="paragraph">
              <wp:posOffset>23495</wp:posOffset>
            </wp:positionV>
            <wp:extent cx="2679700" cy="2679700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9700" cy="2679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 susun oleh:</w:t>
      </w:r>
    </w:p>
    <w:p>
      <w:pPr>
        <w:tabs>
          <w:tab w:val="left" w:pos="2835"/>
        </w:tabs>
        <w:ind w:left="24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NAMA</w:t>
        <w:tab/>
        <w:t>: MUHAMMAD IHSAN</w:t>
      </w:r>
    </w:p>
    <w:p>
      <w:pPr>
        <w:tabs>
          <w:tab w:val="left" w:pos="2835"/>
        </w:tabs>
        <w:ind w:left="24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</w:t>
        <w:tab/>
        <w:t>: 24241032</w:t>
      </w:r>
    </w:p>
    <w:p>
      <w:pPr>
        <w:tabs>
          <w:tab w:val="left" w:pos="2835"/>
        </w:tabs>
        <w:ind w:left="24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KELAS</w:t>
        <w:tab/>
        <w:t>: B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PENDIDIKAN INFORMASI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FAKULTAS SAINS TEKNIK DAN TERAPAN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UNIVERSITAS PENDIDIKAN MANDALIKA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TAHUN 2024/2025</w:t>
      </w:r>
    </w:p>
    <w:p>
      <w:pPr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</w:t>
        <w:br w:type="page"/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a.1  bilangan genap </w:t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distT="0" distB="0" distL="0" distR="0" simplePos="0" relativeHeight="14" behindDoc="0" locked="0" layoutInCell="1" hidden="0" allowOverlap="1">
                <wp:simplePos x="0" y="0"/>
                <wp:positionH relativeFrom="page">
                  <wp:posOffset>2002154</wp:posOffset>
                </wp:positionH>
                <wp:positionV relativeFrom="paragraph">
                  <wp:posOffset>19684</wp:posOffset>
                </wp:positionV>
                <wp:extent cx="1927225" cy="1197334"/>
                <wp:effectExtent l="0" t="0" r="0" b="0"/>
                <wp:wrapNone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1927225" cy="1197334"/>
                          <a:chOff x="0" y="0"/>
                          <a:chExt cx="1927225" cy="119733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" name="曲线 6"/>
                        <wps:cNvSpPr/>
                        <wps:spPr>
                          <a:xfrm rot="0">
                            <a:off x="0" y="0"/>
                            <a:ext cx="1927225" cy="7941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530" y="0"/>
                                </a:moveTo>
                                <a:lnTo>
                                  <a:pt x="1069" y="0"/>
                                </a:lnTo>
                                <a:lnTo>
                                  <a:pt x="653" y="223"/>
                                </a:lnTo>
                                <a:lnTo>
                                  <a:pt x="313" y="832"/>
                                </a:lnTo>
                                <a:lnTo>
                                  <a:pt x="84" y="1735"/>
                                </a:lnTo>
                                <a:lnTo>
                                  <a:pt x="0" y="2842"/>
                                </a:lnTo>
                                <a:lnTo>
                                  <a:pt x="0" y="18757"/>
                                </a:lnTo>
                                <a:lnTo>
                                  <a:pt x="84" y="19864"/>
                                </a:lnTo>
                                <a:lnTo>
                                  <a:pt x="313" y="20767"/>
                                </a:lnTo>
                                <a:lnTo>
                                  <a:pt x="653" y="21376"/>
                                </a:lnTo>
                                <a:lnTo>
                                  <a:pt x="1069" y="21600"/>
                                </a:lnTo>
                                <a:lnTo>
                                  <a:pt x="20530" y="21600"/>
                                </a:lnTo>
                                <a:lnTo>
                                  <a:pt x="20946" y="21376"/>
                                </a:lnTo>
                                <a:lnTo>
                                  <a:pt x="21286" y="20767"/>
                                </a:lnTo>
                                <a:lnTo>
                                  <a:pt x="21515" y="19864"/>
                                </a:lnTo>
                                <a:lnTo>
                                  <a:pt x="21600" y="18757"/>
                                </a:lnTo>
                                <a:lnTo>
                                  <a:pt x="21600" y="2842"/>
                                </a:lnTo>
                                <a:lnTo>
                                  <a:pt x="21515" y="1735"/>
                                </a:lnTo>
                                <a:lnTo>
                                  <a:pt x="21286" y="832"/>
                                </a:lnTo>
                                <a:lnTo>
                                  <a:pt x="20946" y="223"/>
                                </a:lnTo>
                                <a:lnTo>
                                  <a:pt x="2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8" name="图片 8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31110" y="347863"/>
                            <a:ext cx="266203" cy="9640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9" name="曲线 9"/>
                        <wps:cNvSpPr/>
                        <wps:spPr>
                          <a:xfrm rot="0">
                            <a:off x="608092" y="373547"/>
                            <a:ext cx="391181" cy="82378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63" y="30"/>
                                </a:moveTo>
                                <a:lnTo>
                                  <a:pt x="205" y="0"/>
                                </a:lnTo>
                                <a:lnTo>
                                  <a:pt x="131" y="0"/>
                                </a:lnTo>
                                <a:lnTo>
                                  <a:pt x="58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6"/>
                                </a:lnTo>
                                <a:lnTo>
                                  <a:pt x="58" y="137"/>
                                </a:lnTo>
                                <a:lnTo>
                                  <a:pt x="131" y="137"/>
                                </a:lnTo>
                                <a:lnTo>
                                  <a:pt x="205" y="137"/>
                                </a:lnTo>
                                <a:lnTo>
                                  <a:pt x="263" y="106"/>
                                </a:lnTo>
                                <a:lnTo>
                                  <a:pt x="263" y="30"/>
                                </a:lnTo>
                              </a:path>
                              <a:path w="21600" h="21600">
                                <a:moveTo>
                                  <a:pt x="2372" y="2223"/>
                                </a:moveTo>
                                <a:lnTo>
                                  <a:pt x="2312" y="2192"/>
                                </a:lnTo>
                                <a:lnTo>
                                  <a:pt x="2239" y="2192"/>
                                </a:lnTo>
                                <a:lnTo>
                                  <a:pt x="2167" y="2192"/>
                                </a:lnTo>
                                <a:lnTo>
                                  <a:pt x="2108" y="2223"/>
                                </a:lnTo>
                                <a:lnTo>
                                  <a:pt x="2108" y="2299"/>
                                </a:lnTo>
                                <a:lnTo>
                                  <a:pt x="2167" y="2330"/>
                                </a:lnTo>
                                <a:lnTo>
                                  <a:pt x="2239" y="2330"/>
                                </a:lnTo>
                                <a:lnTo>
                                  <a:pt x="2312" y="2330"/>
                                </a:lnTo>
                                <a:lnTo>
                                  <a:pt x="2372" y="2299"/>
                                </a:lnTo>
                                <a:lnTo>
                                  <a:pt x="2372" y="2223"/>
                                </a:lnTo>
                              </a:path>
                              <a:path w="21600" h="21600">
                                <a:moveTo>
                                  <a:pt x="21600" y="20533"/>
                                </a:moveTo>
                                <a:lnTo>
                                  <a:pt x="21394" y="20426"/>
                                </a:lnTo>
                                <a:lnTo>
                                  <a:pt x="21227" y="20426"/>
                                </a:lnTo>
                                <a:lnTo>
                                  <a:pt x="19896" y="21118"/>
                                </a:lnTo>
                                <a:lnTo>
                                  <a:pt x="19896" y="11385"/>
                                </a:lnTo>
                                <a:lnTo>
                                  <a:pt x="19778" y="11324"/>
                                </a:lnTo>
                                <a:lnTo>
                                  <a:pt x="19487" y="11324"/>
                                </a:lnTo>
                                <a:lnTo>
                                  <a:pt x="19370" y="11385"/>
                                </a:lnTo>
                                <a:lnTo>
                                  <a:pt x="19370" y="21118"/>
                                </a:lnTo>
                                <a:lnTo>
                                  <a:pt x="18039" y="20426"/>
                                </a:lnTo>
                                <a:lnTo>
                                  <a:pt x="17872" y="20426"/>
                                </a:lnTo>
                                <a:lnTo>
                                  <a:pt x="17666" y="20533"/>
                                </a:lnTo>
                                <a:lnTo>
                                  <a:pt x="17666" y="20620"/>
                                </a:lnTo>
                                <a:lnTo>
                                  <a:pt x="19549" y="21599"/>
                                </a:lnTo>
                                <a:lnTo>
                                  <a:pt x="19716" y="21599"/>
                                </a:lnTo>
                                <a:lnTo>
                                  <a:pt x="20005" y="21449"/>
                                </a:lnTo>
                                <a:lnTo>
                                  <a:pt x="21600" y="20620"/>
                                </a:lnTo>
                                <a:lnTo>
                                  <a:pt x="21600" y="205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" o:spid="_x0000_s10" coordorigin="3152,3819" coordsize="3035,1885" style="position:absolute;&#10;margin-left:157.65pt;&#10;margin-top:1.5499985pt;&#10;width:151.75002pt;&#10;height:94.27827pt;&#10;z-index:14;&#10;mso-position-horizontal:absolute;&#10;mso-position-horizontal-relative:page;&#10;mso-position-vertical:absolute;&#10;mso-wrap-distance-left:0.0pt;&#10;mso-wrap-distance-right:0.0pt;">
                <v:shape type="#_x0000_t0" id="曲线 11" o:spid="_x0000_s11" coordsize="3035,1250" path="m2884,l150,l91,12l44,48l11,100l,164l,1086l11,1150l44,1202l91,1237l150,1250l2884,1250l2943,1237l2990,1202l3023,1150l3035,1086l3035,164l3023,100l2990,48l2943,12l2884,l2884,xe" style="position:absolute;&#10;left:3152;&#10;top:3819;&#10;width:3035;&#10;height:1250;" fillcolor="#F24821" stroked="f" strokeweight="1.0pt">
                  <v:stroke color="#000000"/>
                </v:shape>
                <v:shape type="#_x0000_t75" id="图片 12" o:spid="_x0000_s12" style="position:absolute;&#10;left:4461;&#10;top:4366;&#10;width:419;&#10;height:151;" filled="f" stroked="f" strokeweight="1.0pt">
                  <v:imagedata r:id="rId4" o:title="8372440701728315406799"/>
                  <o:lock aspectratio="t"/>
                  <v:stroke color="#000000"/>
                </v:shape>
                <v:shape type="#_x0000_t0" id="曲线 13" o:spid="_x0000_s13" coordsize="616,1297" path="m7,1l5,l3,l1,l,1l,6l1,8l3,8l5,8l7,6l7,1m67,133l65,131l63,131l61,131l60,133l60,138l61,139l63,139l65,139l67,138l67,133m616,1233l610,1226l605,1226l567,1268l567,683l564,680l555,680l552,683l552,1268l514,1226l509,1226l503,1233l503,1238l557,1297l562,1297l570,1288l616,1238l616,1233e" style="position:absolute;&#10;left:4110;&#10;top:4407;&#10;width:616;&#10;height:1297;" filled="f" stroked="f" strokeweight="1.0pt">
                  <v:stroke color="#000000"/>
                </v:shape>
              </v:group>
            </w:pict>
          </mc:Fallback>
        </mc:AlternateContent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distT="0" distB="0" distL="0" distR="0" simplePos="0" relativeHeight="15" behindDoc="0" locked="0" layoutInCell="1" hidden="0" allowOverlap="1">
                <wp:simplePos x="0" y="0"/>
                <wp:positionH relativeFrom="page">
                  <wp:posOffset>1623694</wp:posOffset>
                </wp:positionH>
                <wp:positionV relativeFrom="paragraph">
                  <wp:posOffset>0</wp:posOffset>
                </wp:positionV>
                <wp:extent cx="3279140" cy="5561090"/>
                <wp:effectExtent l="0" t="0" r="0" b="0"/>
                <wp:wrapNone/>
                <wp:docPr id="14" name="组合 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" name="组合 15"/>
                      <wpg:cNvGrpSpPr/>
                      <wpg:grpSpPr>
                        <a:xfrm rot="0">
                          <a:off x="0" y="0"/>
                          <a:ext cx="3279140" cy="5561090"/>
                          <a:chOff x="0" y="0"/>
                          <a:chExt cx="3279140" cy="55610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" name="曲线 16"/>
                        <wps:cNvSpPr/>
                        <wps:spPr>
                          <a:xfrm rot="0">
                            <a:off x="0" y="4766324"/>
                            <a:ext cx="1928161" cy="79476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530" y="0"/>
                                </a:moveTo>
                                <a:lnTo>
                                  <a:pt x="1069" y="0"/>
                                </a:lnTo>
                                <a:lnTo>
                                  <a:pt x="653" y="223"/>
                                </a:lnTo>
                                <a:lnTo>
                                  <a:pt x="313" y="832"/>
                                </a:lnTo>
                                <a:lnTo>
                                  <a:pt x="84" y="1735"/>
                                </a:lnTo>
                                <a:lnTo>
                                  <a:pt x="0" y="2842"/>
                                </a:lnTo>
                                <a:lnTo>
                                  <a:pt x="0" y="18757"/>
                                </a:lnTo>
                                <a:lnTo>
                                  <a:pt x="84" y="19864"/>
                                </a:lnTo>
                                <a:lnTo>
                                  <a:pt x="313" y="20767"/>
                                </a:lnTo>
                                <a:lnTo>
                                  <a:pt x="653" y="21376"/>
                                </a:lnTo>
                                <a:lnTo>
                                  <a:pt x="1069" y="21600"/>
                                </a:lnTo>
                                <a:lnTo>
                                  <a:pt x="20530" y="21600"/>
                                </a:lnTo>
                                <a:lnTo>
                                  <a:pt x="20946" y="21376"/>
                                </a:lnTo>
                                <a:lnTo>
                                  <a:pt x="21286" y="20767"/>
                                </a:lnTo>
                                <a:lnTo>
                                  <a:pt x="21515" y="19864"/>
                                </a:lnTo>
                                <a:lnTo>
                                  <a:pt x="21600" y="18757"/>
                                </a:lnTo>
                                <a:lnTo>
                                  <a:pt x="21600" y="2842"/>
                                </a:lnTo>
                                <a:lnTo>
                                  <a:pt x="21515" y="1735"/>
                                </a:lnTo>
                                <a:lnTo>
                                  <a:pt x="21286" y="832"/>
                                </a:lnTo>
                                <a:lnTo>
                                  <a:pt x="20946" y="223"/>
                                </a:lnTo>
                                <a:lnTo>
                                  <a:pt x="2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" name="曲线 17"/>
                        <wps:cNvSpPr/>
                        <wps:spPr>
                          <a:xfrm rot="0">
                            <a:off x="557434" y="3303854"/>
                            <a:ext cx="998995" cy="96246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26" y="0"/>
                                </a:moveTo>
                                <a:lnTo>
                                  <a:pt x="4590" y="0"/>
                                </a:lnTo>
                                <a:lnTo>
                                  <a:pt x="4528" y="55"/>
                                </a:lnTo>
                                <a:lnTo>
                                  <a:pt x="4511" y="135"/>
                                </a:lnTo>
                                <a:lnTo>
                                  <a:pt x="0" y="21493"/>
                                </a:lnTo>
                                <a:lnTo>
                                  <a:pt x="73" y="21599"/>
                                </a:lnTo>
                                <a:lnTo>
                                  <a:pt x="17009" y="21599"/>
                                </a:lnTo>
                                <a:lnTo>
                                  <a:pt x="17071" y="21544"/>
                                </a:lnTo>
                                <a:lnTo>
                                  <a:pt x="21600" y="106"/>
                                </a:lnTo>
                                <a:lnTo>
                                  <a:pt x="21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28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9" name="图片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57652" y="0"/>
                            <a:ext cx="2721488" cy="280397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1" name="图片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68174" y="3764888"/>
                            <a:ext cx="267315" cy="803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2" name="曲线 22"/>
                        <wps:cNvSpPr/>
                        <wps:spPr>
                          <a:xfrm rot="0">
                            <a:off x="1098174" y="2624914"/>
                            <a:ext cx="1686268" cy="257841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318" y="2432"/>
                                </a:moveTo>
                                <a:lnTo>
                                  <a:pt x="315" y="2408"/>
                                </a:lnTo>
                                <a:lnTo>
                                  <a:pt x="247" y="1627"/>
                                </a:lnTo>
                                <a:lnTo>
                                  <a:pt x="245" y="1603"/>
                                </a:lnTo>
                                <a:lnTo>
                                  <a:pt x="216" y="1584"/>
                                </a:lnTo>
                                <a:lnTo>
                                  <a:pt x="149" y="1587"/>
                                </a:lnTo>
                                <a:lnTo>
                                  <a:pt x="123" y="1608"/>
                                </a:lnTo>
                                <a:lnTo>
                                  <a:pt x="125" y="1632"/>
                                </a:lnTo>
                                <a:lnTo>
                                  <a:pt x="194" y="2413"/>
                                </a:lnTo>
                                <a:lnTo>
                                  <a:pt x="196" y="2437"/>
                                </a:lnTo>
                                <a:lnTo>
                                  <a:pt x="225" y="2456"/>
                                </a:lnTo>
                                <a:lnTo>
                                  <a:pt x="292" y="2453"/>
                                </a:lnTo>
                                <a:lnTo>
                                  <a:pt x="318" y="2432"/>
                                </a:lnTo>
                              </a:path>
                              <a:path w="21600" h="21600">
                                <a:moveTo>
                                  <a:pt x="912" y="4714"/>
                                </a:moveTo>
                                <a:lnTo>
                                  <a:pt x="910" y="4686"/>
                                </a:lnTo>
                                <a:lnTo>
                                  <a:pt x="859" y="4654"/>
                                </a:lnTo>
                                <a:lnTo>
                                  <a:pt x="821" y="4656"/>
                                </a:lnTo>
                                <a:lnTo>
                                  <a:pt x="532" y="4890"/>
                                </a:lnTo>
                                <a:lnTo>
                                  <a:pt x="473" y="4215"/>
                                </a:lnTo>
                                <a:lnTo>
                                  <a:pt x="471" y="4191"/>
                                </a:lnTo>
                                <a:lnTo>
                                  <a:pt x="442" y="4172"/>
                                </a:lnTo>
                                <a:lnTo>
                                  <a:pt x="375" y="4175"/>
                                </a:lnTo>
                                <a:lnTo>
                                  <a:pt x="349" y="4196"/>
                                </a:lnTo>
                                <a:lnTo>
                                  <a:pt x="351" y="4220"/>
                                </a:lnTo>
                                <a:lnTo>
                                  <a:pt x="410" y="4896"/>
                                </a:lnTo>
                                <a:lnTo>
                                  <a:pt x="83" y="4689"/>
                                </a:lnTo>
                                <a:lnTo>
                                  <a:pt x="44" y="4691"/>
                                </a:lnTo>
                                <a:lnTo>
                                  <a:pt x="0" y="4727"/>
                                </a:lnTo>
                                <a:lnTo>
                                  <a:pt x="2" y="4755"/>
                                </a:lnTo>
                                <a:lnTo>
                                  <a:pt x="465" y="5048"/>
                                </a:lnTo>
                                <a:lnTo>
                                  <a:pt x="504" y="5046"/>
                                </a:lnTo>
                                <a:lnTo>
                                  <a:pt x="558" y="5002"/>
                                </a:lnTo>
                                <a:lnTo>
                                  <a:pt x="912" y="4714"/>
                                </a:lnTo>
                              </a:path>
                              <a:path w="21600" h="21600">
                                <a:moveTo>
                                  <a:pt x="21600" y="19"/>
                                </a:moveTo>
                                <a:lnTo>
                                  <a:pt x="21572" y="0"/>
                                </a:lnTo>
                                <a:lnTo>
                                  <a:pt x="21505" y="0"/>
                                </a:lnTo>
                                <a:lnTo>
                                  <a:pt x="21477" y="19"/>
                                </a:lnTo>
                                <a:lnTo>
                                  <a:pt x="21477" y="21010"/>
                                </a:lnTo>
                                <a:lnTo>
                                  <a:pt x="21453" y="21095"/>
                                </a:lnTo>
                                <a:lnTo>
                                  <a:pt x="21388" y="21165"/>
                                </a:lnTo>
                                <a:lnTo>
                                  <a:pt x="21291" y="21212"/>
                                </a:lnTo>
                                <a:lnTo>
                                  <a:pt x="21172" y="21229"/>
                                </a:lnTo>
                                <a:lnTo>
                                  <a:pt x="10966" y="21229"/>
                                </a:lnTo>
                                <a:lnTo>
                                  <a:pt x="11274" y="21008"/>
                                </a:lnTo>
                                <a:lnTo>
                                  <a:pt x="11274" y="20980"/>
                                </a:lnTo>
                                <a:lnTo>
                                  <a:pt x="11227" y="20946"/>
                                </a:lnTo>
                                <a:lnTo>
                                  <a:pt x="11188" y="20946"/>
                                </a:lnTo>
                                <a:lnTo>
                                  <a:pt x="10751" y="21259"/>
                                </a:lnTo>
                                <a:lnTo>
                                  <a:pt x="10751" y="21286"/>
                                </a:lnTo>
                                <a:lnTo>
                                  <a:pt x="11188" y="21600"/>
                                </a:lnTo>
                                <a:lnTo>
                                  <a:pt x="11227" y="21600"/>
                                </a:lnTo>
                                <a:lnTo>
                                  <a:pt x="11274" y="21565"/>
                                </a:lnTo>
                                <a:lnTo>
                                  <a:pt x="11274" y="21538"/>
                                </a:lnTo>
                                <a:lnTo>
                                  <a:pt x="10966" y="21316"/>
                                </a:lnTo>
                                <a:lnTo>
                                  <a:pt x="21172" y="21316"/>
                                </a:lnTo>
                                <a:lnTo>
                                  <a:pt x="21338" y="21292"/>
                                </a:lnTo>
                                <a:lnTo>
                                  <a:pt x="21474" y="21227"/>
                                </a:lnTo>
                                <a:lnTo>
                                  <a:pt x="21566" y="21129"/>
                                </a:lnTo>
                                <a:lnTo>
                                  <a:pt x="21600" y="21010"/>
                                </a:lnTo>
                                <a:lnTo>
                                  <a:pt x="21600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055077" y="2971317"/>
                            <a:ext cx="136821" cy="12060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5" name="曲线 25"/>
                        <wps:cNvSpPr/>
                        <wps:spPr>
                          <a:xfrm rot="0">
                            <a:off x="1021362" y="4276961"/>
                            <a:ext cx="71356" cy="435573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46" y="19378"/>
                                </a:moveTo>
                                <a:lnTo>
                                  <a:pt x="1130" y="19378"/>
                                </a:lnTo>
                                <a:lnTo>
                                  <a:pt x="0" y="19581"/>
                                </a:lnTo>
                                <a:lnTo>
                                  <a:pt x="0" y="19745"/>
                                </a:lnTo>
                                <a:lnTo>
                                  <a:pt x="10341" y="21600"/>
                                </a:lnTo>
                                <a:lnTo>
                                  <a:pt x="11258" y="21600"/>
                                </a:lnTo>
                                <a:lnTo>
                                  <a:pt x="12846" y="21315"/>
                                </a:lnTo>
                                <a:lnTo>
                                  <a:pt x="9352" y="21315"/>
                                </a:lnTo>
                                <a:lnTo>
                                  <a:pt x="9352" y="20688"/>
                                </a:lnTo>
                                <a:lnTo>
                                  <a:pt x="2046" y="19378"/>
                                </a:lnTo>
                              </a:path>
                              <a:path w="21600" h="21600">
                                <a:moveTo>
                                  <a:pt x="9352" y="20688"/>
                                </a:moveTo>
                                <a:lnTo>
                                  <a:pt x="9352" y="21315"/>
                                </a:lnTo>
                                <a:lnTo>
                                  <a:pt x="12247" y="21315"/>
                                </a:lnTo>
                                <a:lnTo>
                                  <a:pt x="12247" y="20948"/>
                                </a:lnTo>
                                <a:lnTo>
                                  <a:pt x="10799" y="20948"/>
                                </a:lnTo>
                                <a:lnTo>
                                  <a:pt x="9352" y="20688"/>
                                </a:lnTo>
                              </a:path>
                              <a:path w="21600" h="21600">
                                <a:moveTo>
                                  <a:pt x="20469" y="19378"/>
                                </a:moveTo>
                                <a:lnTo>
                                  <a:pt x="19553" y="19378"/>
                                </a:lnTo>
                                <a:lnTo>
                                  <a:pt x="12247" y="20688"/>
                                </a:lnTo>
                                <a:lnTo>
                                  <a:pt x="12247" y="21315"/>
                                </a:lnTo>
                                <a:lnTo>
                                  <a:pt x="12846" y="21315"/>
                                </a:lnTo>
                                <a:lnTo>
                                  <a:pt x="21600" y="19745"/>
                                </a:lnTo>
                                <a:lnTo>
                                  <a:pt x="21600" y="19581"/>
                                </a:lnTo>
                                <a:lnTo>
                                  <a:pt x="20469" y="19378"/>
                                </a:lnTo>
                              </a:path>
                              <a:path w="21600" h="21600">
                                <a:moveTo>
                                  <a:pt x="11599" y="0"/>
                                </a:moveTo>
                                <a:lnTo>
                                  <a:pt x="10000" y="0"/>
                                </a:lnTo>
                                <a:lnTo>
                                  <a:pt x="9352" y="116"/>
                                </a:lnTo>
                                <a:lnTo>
                                  <a:pt x="9352" y="20688"/>
                                </a:lnTo>
                                <a:lnTo>
                                  <a:pt x="10799" y="20948"/>
                                </a:lnTo>
                                <a:lnTo>
                                  <a:pt x="12247" y="20688"/>
                                </a:lnTo>
                                <a:lnTo>
                                  <a:pt x="12247" y="116"/>
                                </a:lnTo>
                                <a:lnTo>
                                  <a:pt x="11599" y="0"/>
                                </a:lnTo>
                              </a:path>
                              <a:path w="21600" h="21600">
                                <a:moveTo>
                                  <a:pt x="12247" y="20688"/>
                                </a:moveTo>
                                <a:lnTo>
                                  <a:pt x="10799" y="20948"/>
                                </a:lnTo>
                                <a:lnTo>
                                  <a:pt x="12247" y="20948"/>
                                </a:lnTo>
                                <a:lnTo>
                                  <a:pt x="12247" y="206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34787" y="5140817"/>
                            <a:ext cx="293064" cy="8032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" o:spid="_x0000_s28" coordorigin="2556,5859" coordsize="5164,8757" style="position:absolute;&#10;margin-left:127.84999pt;&#10;margin-top:0.0pt;&#10;width:258.20004pt;&#10;height:437.88107pt;&#10;z-index:15;&#10;mso-position-horizontal:absolute;&#10;mso-position-horizontal-relative:page;&#10;mso-position-vertical:absolute;&#10;mso-wrap-distance-left:0.0pt;&#10;mso-wrap-distance-right:0.0pt;">
                <v:shape type="#_x0000_t0" id="曲线 29" o:spid="_x0000_s29" coordsize="3036,1251" path="m2886,l150,l91,12l44,48l11,100l,164l,1086l11,1151l44,1203l91,1238l150,1251l2886,1251l2944,1238l2992,1203l3024,1151l3036,1086l3036,164l3024,100l2992,48l2944,12l2886,l2886,xe" style="position:absolute;&#10;left:2556;&#10;top:13365;&#10;width:3036;&#10;height:1251;" fillcolor="#F24821" stroked="f" strokeweight="1.0pt">
                  <v:stroke color="#000000"/>
                </v:shape>
                <v:shape type="#_x0000_t0" id="曲线 30" o:spid="_x0000_s30" coordsize="1573,1515" path="m1567,l334,l329,3l328,9l,1508l5,1515l1238,1515l1243,1511l1573,7l1567,l1567,xe" style="position:absolute;&#10;left:3434;&#10;top:11062;&#10;width:1573;&#10;height:1515;" fillcolor="#FFA528" stroked="f" strokeweight="1.0pt">
                  <v:stroke color="#000000"/>
                </v:shape>
                <v:shape type="#_x0000_t75" id="图片 31" o:spid="_x0000_s31" style="position:absolute;&#10;left:3435;&#10;top:5859;&#10;width:4285;&#10;height:4415;" filled="f" stroked="f" strokeweight="1.0pt">
                  <v:imagedata r:id="rId9" o:title="3840668211728315406865"/>
                  <o:lock aspectratio="t"/>
                  <v:stroke color="#000000"/>
                </v:shape>
                <v:shape type="#_x0000_t75" id="图片 32" o:spid="_x0000_s32" style="position:absolute;&#10;left:3924;&#10;top:11788;&#10;width:420;&#10;height:126;" filled="f" stroked="f" strokeweight="1.0pt">
                  <v:imagedata r:id="rId10" o:title="4164203741728315406872"/>
                  <o:lock aspectratio="t"/>
                  <v:stroke color="#000000"/>
                </v:shape>
                <v:shape type="#_x0000_t0" id="曲线 33" o:spid="_x0000_s33" coordsize="2655,4060" path="m39,457l38,452l30,305l30,301l26,297l18,298l15,302l15,306l23,453l24,458l27,461l35,461l39,457m112,886l111,881l105,875l100,875l65,919l58,792l57,787l54,784l46,785l42,788l43,793l50,920l10,881l5,881l,888l0,893l57,948l61,948l68,940l112,886m2655,3l2652,l2643,l2640,3l2640,3949l2637,3965l2629,3978l2617,3987l2602,3990l1348,3990l1386,3949l1386,3944l1380,3937l1375,3937l1321,3996l1321,4001l1375,4060l1380,4060l1386,4054l1386,4048l1348,4007l2602,4007l2623,4002l2640,3990l2651,3972l2655,3949l2655,3e" style="position:absolute;&#10;left:4286;&#10;top:9993;&#10;width:2655;&#10;height:4060;" filled="f" stroked="f" strokeweight="1.0pt">
                  <v:stroke color="#000000"/>
                </v:shape>
                <v:shape type="#_x0000_t75" id="图片 34" o:spid="_x0000_s34" style="position:absolute;&#10;left:4218;&#10;top:10539;&#10;width:215;&#10;height:189;" filled="f" stroked="f" strokeweight="1.0pt">
                  <v:imagedata r:id="rId11" o:title="1546552111728315406886"/>
                  <o:lock aspectratio="t"/>
                  <v:stroke color="#000000"/>
                </v:shape>
                <v:shape type="#_x0000_t0" id="曲线 35" o:spid="_x0000_s35" coordsize="112,685" path="m10,615l5,615l,621l,627l53,685l58,685l66,676l48,676l48,656l10,615m48,656l48,676l63,676l63,665l56,665l48,656m106,615l101,615l63,656l63,676l66,676l112,627l112,621l106,615m60,l52,l48,3l48,656l56,665l63,656l63,3l60,m63,656l56,665l63,665l63,656e" style="position:absolute;&#10;left:4165;&#10;top:12595;&#10;width:112;&#10;height:685;" filled="f" stroked="f" strokeweight="1.0pt">
                  <v:stroke color="#000000"/>
                </v:shape>
                <v:shape type="#_x0000_t75" id="图片 36" o:spid="_x0000_s36" style="position:absolute;&#10;left:3871;&#10;top:13955;&#10;width:461;&#10;height:126;" filled="f" stroked="f" strokeweight="1.0pt">
                  <v:imagedata r:id="rId12" o:title="5977644671728315406896"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spacing w:before="185"/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9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0"/>
        </w:rPr>
      </w:pPr>
    </w:p>
    <w:p>
      <w:pPr>
        <w:spacing w:before="19"/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br w:type="page"/>
      </w:r>
      <w:r>
        <mc:AlternateContent>
          <mc:Choice Requires="wps">
            <w:drawing>
              <wp:anchor distT="0" distB="0" distL="0" distR="0" simplePos="0" relativeHeight="16" behindDoc="0" locked="0" layoutInCell="1" hidden="0" allowOverlap="1">
                <wp:simplePos x="0" y="0"/>
                <wp:positionH relativeFrom="page">
                  <wp:posOffset>1638300</wp:posOffset>
                </wp:positionH>
                <wp:positionV relativeFrom="paragraph">
                  <wp:posOffset>2009775</wp:posOffset>
                </wp:positionV>
                <wp:extent cx="1398270" cy="1268430"/>
                <wp:effectExtent l="0" t="0" r="0" b="0"/>
                <wp:wrapNone/>
                <wp:docPr id="37" name="组合 3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8" name="组合 38"/>
                      <wpg:cNvGrpSpPr/>
                      <wpg:grpSpPr>
                        <a:xfrm rot="0">
                          <a:off x="0" y="0"/>
                          <a:ext cx="1398270" cy="1268430"/>
                          <a:chOff x="0" y="0"/>
                          <a:chExt cx="1398270" cy="12684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9" name="曲线 39"/>
                        <wps:cNvSpPr/>
                        <wps:spPr>
                          <a:xfrm rot="0">
                            <a:off x="0" y="0"/>
                            <a:ext cx="1398270" cy="5585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4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693" y="223"/>
                                </a:lnTo>
                                <a:lnTo>
                                  <a:pt x="332" y="832"/>
                                </a:lnTo>
                                <a:lnTo>
                                  <a:pt x="89" y="1735"/>
                                </a:lnTo>
                                <a:lnTo>
                                  <a:pt x="0" y="2842"/>
                                </a:lnTo>
                                <a:lnTo>
                                  <a:pt x="0" y="18757"/>
                                </a:lnTo>
                                <a:lnTo>
                                  <a:pt x="89" y="19864"/>
                                </a:lnTo>
                                <a:lnTo>
                                  <a:pt x="332" y="20767"/>
                                </a:lnTo>
                                <a:lnTo>
                                  <a:pt x="693" y="21376"/>
                                </a:lnTo>
                                <a:lnTo>
                                  <a:pt x="1135" y="21600"/>
                                </a:lnTo>
                                <a:lnTo>
                                  <a:pt x="20464" y="21600"/>
                                </a:lnTo>
                                <a:lnTo>
                                  <a:pt x="20906" y="21376"/>
                                </a:lnTo>
                                <a:lnTo>
                                  <a:pt x="21267" y="20767"/>
                                </a:lnTo>
                                <a:lnTo>
                                  <a:pt x="21510" y="19864"/>
                                </a:lnTo>
                                <a:lnTo>
                                  <a:pt x="21600" y="18757"/>
                                </a:lnTo>
                                <a:lnTo>
                                  <a:pt x="21600" y="2842"/>
                                </a:lnTo>
                                <a:lnTo>
                                  <a:pt x="21510" y="1735"/>
                                </a:lnTo>
                                <a:lnTo>
                                  <a:pt x="21267" y="832"/>
                                </a:lnTo>
                                <a:lnTo>
                                  <a:pt x="20906" y="223"/>
                                </a:lnTo>
                                <a:lnTo>
                                  <a:pt x="20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41" name="图片 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97098" y="244662"/>
                            <a:ext cx="205081" cy="6780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2" name="曲线 42"/>
                        <wps:cNvSpPr/>
                        <wps:spPr>
                          <a:xfrm rot="0">
                            <a:off x="671620" y="566286"/>
                            <a:ext cx="54946" cy="70214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46" y="20631"/>
                                </a:moveTo>
                                <a:lnTo>
                                  <a:pt x="1130" y="20631"/>
                                </a:lnTo>
                                <a:lnTo>
                                  <a:pt x="0" y="20720"/>
                                </a:lnTo>
                                <a:lnTo>
                                  <a:pt x="0" y="20791"/>
                                </a:lnTo>
                                <a:lnTo>
                                  <a:pt x="10341" y="21599"/>
                                </a:lnTo>
                                <a:lnTo>
                                  <a:pt x="11258" y="21599"/>
                                </a:lnTo>
                                <a:lnTo>
                                  <a:pt x="12846" y="21475"/>
                                </a:lnTo>
                                <a:lnTo>
                                  <a:pt x="9352" y="21475"/>
                                </a:lnTo>
                                <a:lnTo>
                                  <a:pt x="9352" y="21202"/>
                                </a:lnTo>
                                <a:lnTo>
                                  <a:pt x="2046" y="20631"/>
                                </a:lnTo>
                              </a:path>
                              <a:path w="21600" h="21600">
                                <a:moveTo>
                                  <a:pt x="9352" y="21202"/>
                                </a:moveTo>
                                <a:lnTo>
                                  <a:pt x="9352" y="21475"/>
                                </a:lnTo>
                                <a:lnTo>
                                  <a:pt x="12247" y="21475"/>
                                </a:lnTo>
                                <a:lnTo>
                                  <a:pt x="12247" y="21315"/>
                                </a:lnTo>
                                <a:lnTo>
                                  <a:pt x="10799" y="21315"/>
                                </a:lnTo>
                                <a:lnTo>
                                  <a:pt x="9352" y="21202"/>
                                </a:lnTo>
                              </a:path>
                              <a:path w="21600" h="21600">
                                <a:moveTo>
                                  <a:pt x="20469" y="20631"/>
                                </a:moveTo>
                                <a:lnTo>
                                  <a:pt x="19553" y="20631"/>
                                </a:lnTo>
                                <a:lnTo>
                                  <a:pt x="12247" y="21202"/>
                                </a:lnTo>
                                <a:lnTo>
                                  <a:pt x="12247" y="21475"/>
                                </a:lnTo>
                                <a:lnTo>
                                  <a:pt x="12846" y="21475"/>
                                </a:lnTo>
                                <a:lnTo>
                                  <a:pt x="21600" y="20791"/>
                                </a:lnTo>
                                <a:lnTo>
                                  <a:pt x="21600" y="20720"/>
                                </a:lnTo>
                                <a:lnTo>
                                  <a:pt x="20469" y="20631"/>
                                </a:lnTo>
                              </a:path>
                              <a:path w="21600" h="21600">
                                <a:moveTo>
                                  <a:pt x="11599" y="0"/>
                                </a:moveTo>
                                <a:lnTo>
                                  <a:pt x="10000" y="0"/>
                                </a:lnTo>
                                <a:lnTo>
                                  <a:pt x="9352" y="50"/>
                                </a:lnTo>
                                <a:lnTo>
                                  <a:pt x="9352" y="21202"/>
                                </a:lnTo>
                                <a:lnTo>
                                  <a:pt x="10799" y="21315"/>
                                </a:lnTo>
                                <a:lnTo>
                                  <a:pt x="12247" y="21202"/>
                                </a:lnTo>
                                <a:lnTo>
                                  <a:pt x="12247" y="50"/>
                                </a:lnTo>
                                <a:lnTo>
                                  <a:pt x="11599" y="0"/>
                                </a:lnTo>
                              </a:path>
                              <a:path w="21600" h="21600">
                                <a:moveTo>
                                  <a:pt x="12247" y="21202"/>
                                </a:moveTo>
                                <a:lnTo>
                                  <a:pt x="10799" y="21315"/>
                                </a:lnTo>
                                <a:lnTo>
                                  <a:pt x="12247" y="21315"/>
                                </a:lnTo>
                                <a:lnTo>
                                  <a:pt x="12247" y="21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3" o:spid="_x0000_s43" coordorigin="2580,4605" coordsize="2202,1997" style="position:absolute;&#10;margin-left:129.0pt;&#10;margin-top:158.25002pt;&#10;width:110.100006pt;&#10;height:99.87645pt;&#10;z-index:16;&#10;mso-position-horizontal:absolute;&#10;mso-position-horizontal-relative:page;&#10;mso-position-vertical:absolute;&#10;mso-wrap-distance-left:0.0pt;&#10;mso-wrap-distance-right:0.0pt;">
                <v:shape type="#_x0000_t0" id="曲线 44" o:spid="_x0000_s44" coordsize="2202,879" path="m2086,l115,l70,9l33,33l9,70l,115l,763l9,808l33,845l70,870l115,879l2086,879l2131,870l2168,845l2192,808l2202,763l2202,115l2192,70l2168,33l2131,9l2086,l2086,xe" style="position:absolute;&#10;left:2580;&#10;top:4605;&#10;width:2202;&#10;height:879;" fillcolor="#0C99FF" stroked="f" strokeweight="1.0pt">
                  <v:stroke color="#000000"/>
                </v:shape>
                <v:shape type="#_x0000_t75" id="图片 45" o:spid="_x0000_s45" style="position:absolute;&#10;left:3520;&#10;top:4990;&#10;width:322;&#10;height:106;" filled="f" stroked="f" strokeweight="1.0pt">
                  <v:imagedata r:id="rId14" o:title="4681040701728315406966"/>
                  <o:lock aspectratio="t"/>
                  <v:stroke color="#000000"/>
                </v:shape>
                <v:shape type="#_x0000_t0" id="曲线 46" o:spid="_x0000_s46" coordsize="86,1105" path="m8,1056l4,1056l,1060l,1064l41,1105l45,1105l51,1099l37,1099l37,1085l8,1056m37,1085l37,1099l49,1099l49,1091l43,1091l37,1085m82,1056l78,1056l49,1085l49,1099l51,1099l86,1064l86,1060l82,1056m46,l40,l37,2l37,1085l43,1091l49,1085l49,2l46,m49,1085l43,1091l49,1091l49,1085e" style="position:absolute;&#10;left:3637;&#10;top:5496;&#10;width:86;&#10;height:1105;" filled="f" stroked="f" strokeweight="1.0pt"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7" behindDoc="0" locked="0" layoutInCell="1" hidden="0" allowOverlap="1">
                <wp:simplePos x="0" y="0"/>
                <wp:positionH relativeFrom="page">
                  <wp:posOffset>1457325</wp:posOffset>
                </wp:positionH>
                <wp:positionV relativeFrom="paragraph">
                  <wp:posOffset>3324859</wp:posOffset>
                </wp:positionV>
                <wp:extent cx="4165132" cy="4648115"/>
                <wp:effectExtent l="0" t="0" r="0" b="0"/>
                <wp:wrapNone/>
                <wp:docPr id="47" name="组合 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8" name="组合 48"/>
                      <wpg:cNvGrpSpPr/>
                      <wpg:grpSpPr>
                        <a:xfrm rot="0">
                          <a:off x="0" y="0"/>
                          <a:ext cx="4165132" cy="4648115"/>
                          <a:chOff x="0" y="0"/>
                          <a:chExt cx="4165132" cy="464811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9" name="曲线 49"/>
                        <wps:cNvSpPr/>
                        <wps:spPr>
                          <a:xfrm rot="0">
                            <a:off x="0" y="4089067"/>
                            <a:ext cx="1633749" cy="55904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0627" y="0"/>
                                </a:moveTo>
                                <a:lnTo>
                                  <a:pt x="972" y="0"/>
                                </a:lnTo>
                                <a:lnTo>
                                  <a:pt x="593" y="0"/>
                                </a:lnTo>
                                <a:lnTo>
                                  <a:pt x="284" y="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76" y="0"/>
                                </a:lnTo>
                                <a:lnTo>
                                  <a:pt x="284" y="0"/>
                                </a:lnTo>
                                <a:lnTo>
                                  <a:pt x="593" y="0"/>
                                </a:lnTo>
                                <a:lnTo>
                                  <a:pt x="972" y="0"/>
                                </a:lnTo>
                                <a:lnTo>
                                  <a:pt x="20627" y="0"/>
                                </a:lnTo>
                                <a:lnTo>
                                  <a:pt x="21006" y="0"/>
                                </a:lnTo>
                                <a:lnTo>
                                  <a:pt x="21315" y="0"/>
                                </a:lnTo>
                                <a:lnTo>
                                  <a:pt x="21523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523" y="0"/>
                                </a:lnTo>
                                <a:lnTo>
                                  <a:pt x="21315" y="0"/>
                                </a:lnTo>
                                <a:lnTo>
                                  <a:pt x="21006" y="0"/>
                                </a:lnTo>
                                <a:lnTo>
                                  <a:pt x="2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0" name="曲线 50"/>
                        <wps:cNvSpPr/>
                        <wps:spPr>
                          <a:xfrm rot="0">
                            <a:off x="680792" y="4333991"/>
                            <a:ext cx="271240" cy="6835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721" y="0"/>
                                </a:moveTo>
                                <a:lnTo>
                                  <a:pt x="0" y="0"/>
                                </a:lnTo>
                                <a:lnTo>
                                  <a:pt x="61" y="0"/>
                                </a:lnTo>
                                <a:lnTo>
                                  <a:pt x="228" y="0"/>
                                </a:lnTo>
                                <a:lnTo>
                                  <a:pt x="770" y="0"/>
                                </a:lnTo>
                                <a:lnTo>
                                  <a:pt x="1121" y="0"/>
                                </a:lnTo>
                                <a:lnTo>
                                  <a:pt x="1860" y="0"/>
                                </a:lnTo>
                                <a:lnTo>
                                  <a:pt x="2132" y="0"/>
                                </a:lnTo>
                                <a:lnTo>
                                  <a:pt x="2603" y="0"/>
                                </a:lnTo>
                                <a:lnTo>
                                  <a:pt x="2787" y="0"/>
                                </a:lnTo>
                                <a:lnTo>
                                  <a:pt x="2941" y="0"/>
                                </a:lnTo>
                                <a:lnTo>
                                  <a:pt x="1321" y="0"/>
                                </a:lnTo>
                                <a:lnTo>
                                  <a:pt x="1138" y="0"/>
                                </a:lnTo>
                                <a:lnTo>
                                  <a:pt x="859" y="0"/>
                                </a:lnTo>
                                <a:lnTo>
                                  <a:pt x="766" y="0"/>
                                </a:lnTo>
                                <a:lnTo>
                                  <a:pt x="721" y="0"/>
                                </a:lnTo>
                              </a:path>
                              <a:path w="21600" h="21600">
                                <a:moveTo>
                                  <a:pt x="2007" y="0"/>
                                </a:moveTo>
                                <a:lnTo>
                                  <a:pt x="1305" y="0"/>
                                </a:lnTo>
                                <a:lnTo>
                                  <a:pt x="1049" y="0"/>
                                </a:lnTo>
                                <a:lnTo>
                                  <a:pt x="603" y="0"/>
                                </a:lnTo>
                                <a:lnTo>
                                  <a:pt x="428" y="0"/>
                                </a:lnTo>
                                <a:lnTo>
                                  <a:pt x="175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97" y="0"/>
                                </a:lnTo>
                                <a:lnTo>
                                  <a:pt x="538" y="0"/>
                                </a:lnTo>
                                <a:lnTo>
                                  <a:pt x="803" y="0"/>
                                </a:lnTo>
                                <a:lnTo>
                                  <a:pt x="1993" y="0"/>
                                </a:lnTo>
                                <a:lnTo>
                                  <a:pt x="2129" y="0"/>
                                </a:lnTo>
                                <a:lnTo>
                                  <a:pt x="2307" y="0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279" y="0"/>
                                </a:lnTo>
                                <a:lnTo>
                                  <a:pt x="1986" y="0"/>
                                </a:lnTo>
                                <a:lnTo>
                                  <a:pt x="1790" y="0"/>
                                </a:lnTo>
                                <a:lnTo>
                                  <a:pt x="2941" y="0"/>
                                </a:lnTo>
                                <a:lnTo>
                                  <a:pt x="3052" y="0"/>
                                </a:lnTo>
                                <a:lnTo>
                                  <a:pt x="3119" y="0"/>
                                </a:lnTo>
                                <a:lnTo>
                                  <a:pt x="3119" y="0"/>
                                </a:lnTo>
                                <a:lnTo>
                                  <a:pt x="3032" y="0"/>
                                </a:lnTo>
                                <a:lnTo>
                                  <a:pt x="2686" y="0"/>
                                </a:lnTo>
                                <a:lnTo>
                                  <a:pt x="2423" y="0"/>
                                </a:lnTo>
                                <a:lnTo>
                                  <a:pt x="1249" y="0"/>
                                </a:lnTo>
                                <a:lnTo>
                                  <a:pt x="1096" y="0"/>
                                </a:lnTo>
                                <a:lnTo>
                                  <a:pt x="906" y="0"/>
                                </a:lnTo>
                                <a:lnTo>
                                  <a:pt x="859" y="0"/>
                                </a:lnTo>
                                <a:lnTo>
                                  <a:pt x="865" y="0"/>
                                </a:lnTo>
                                <a:lnTo>
                                  <a:pt x="929" y="0"/>
                                </a:lnTo>
                                <a:lnTo>
                                  <a:pt x="1212" y="0"/>
                                </a:lnTo>
                                <a:lnTo>
                                  <a:pt x="1389" y="0"/>
                                </a:lnTo>
                                <a:lnTo>
                                  <a:pt x="2905" y="0"/>
                                </a:lnTo>
                                <a:lnTo>
                                  <a:pt x="2810" y="0"/>
                                </a:lnTo>
                                <a:lnTo>
                                  <a:pt x="2334" y="0"/>
                                </a:lnTo>
                                <a:lnTo>
                                  <a:pt x="2007" y="0"/>
                                </a:lnTo>
                              </a:path>
                              <a:path w="21600" h="21600">
                                <a:moveTo>
                                  <a:pt x="2905" y="0"/>
                                </a:moveTo>
                                <a:lnTo>
                                  <a:pt x="1755" y="0"/>
                                </a:lnTo>
                                <a:lnTo>
                                  <a:pt x="1884" y="0"/>
                                </a:lnTo>
                                <a:lnTo>
                                  <a:pt x="2091" y="0"/>
                                </a:lnTo>
                                <a:lnTo>
                                  <a:pt x="2172" y="0"/>
                                </a:lnTo>
                                <a:lnTo>
                                  <a:pt x="2294" y="0"/>
                                </a:lnTo>
                                <a:lnTo>
                                  <a:pt x="2339" y="0"/>
                                </a:lnTo>
                                <a:lnTo>
                                  <a:pt x="2367" y="0"/>
                                </a:lnTo>
                                <a:lnTo>
                                  <a:pt x="3044" y="0"/>
                                </a:lnTo>
                                <a:lnTo>
                                  <a:pt x="2967" y="0"/>
                                </a:lnTo>
                                <a:lnTo>
                                  <a:pt x="2905" y="0"/>
                                </a:lnTo>
                              </a:path>
                              <a:path w="21600" h="21600">
                                <a:moveTo>
                                  <a:pt x="5595" y="0"/>
                                </a:moveTo>
                                <a:lnTo>
                                  <a:pt x="5023" y="0"/>
                                </a:lnTo>
                                <a:lnTo>
                                  <a:pt x="4711" y="0"/>
                                </a:lnTo>
                                <a:lnTo>
                                  <a:pt x="3607" y="0"/>
                                </a:lnTo>
                                <a:lnTo>
                                  <a:pt x="3679" y="0"/>
                                </a:lnTo>
                                <a:lnTo>
                                  <a:pt x="5053" y="0"/>
                                </a:lnTo>
                                <a:lnTo>
                                  <a:pt x="5711" y="0"/>
                                </a:lnTo>
                                <a:lnTo>
                                  <a:pt x="5960" y="0"/>
                                </a:lnTo>
                                <a:lnTo>
                                  <a:pt x="6398" y="0"/>
                                </a:lnTo>
                                <a:lnTo>
                                  <a:pt x="6580" y="0"/>
                                </a:lnTo>
                                <a:lnTo>
                                  <a:pt x="6844" y="0"/>
                                </a:lnTo>
                                <a:lnTo>
                                  <a:pt x="5221" y="0"/>
                                </a:lnTo>
                                <a:lnTo>
                                  <a:pt x="5030" y="0"/>
                                </a:lnTo>
                                <a:lnTo>
                                  <a:pt x="4704" y="0"/>
                                </a:lnTo>
                                <a:lnTo>
                                  <a:pt x="4576" y="0"/>
                                </a:lnTo>
                                <a:lnTo>
                                  <a:pt x="4395" y="0"/>
                                </a:lnTo>
                                <a:lnTo>
                                  <a:pt x="4350" y="0"/>
                                </a:lnTo>
                                <a:lnTo>
                                  <a:pt x="4350" y="0"/>
                                </a:lnTo>
                                <a:lnTo>
                                  <a:pt x="4028" y="0"/>
                                </a:lnTo>
                                <a:lnTo>
                                  <a:pt x="4028" y="0"/>
                                </a:lnTo>
                                <a:lnTo>
                                  <a:pt x="4350" y="0"/>
                                </a:lnTo>
                                <a:lnTo>
                                  <a:pt x="4350" y="0"/>
                                </a:lnTo>
                                <a:lnTo>
                                  <a:pt x="5174" y="0"/>
                                </a:lnTo>
                                <a:lnTo>
                                  <a:pt x="6729" y="0"/>
                                </a:lnTo>
                                <a:lnTo>
                                  <a:pt x="6717" y="0"/>
                                </a:lnTo>
                                <a:lnTo>
                                  <a:pt x="6394" y="0"/>
                                </a:lnTo>
                                <a:lnTo>
                                  <a:pt x="6211" y="0"/>
                                </a:lnTo>
                                <a:lnTo>
                                  <a:pt x="5805" y="0"/>
                                </a:lnTo>
                                <a:lnTo>
                                  <a:pt x="5595" y="0"/>
                                </a:lnTo>
                              </a:path>
                              <a:path w="21600" h="21600">
                                <a:moveTo>
                                  <a:pt x="6323" y="0"/>
                                </a:moveTo>
                                <a:lnTo>
                                  <a:pt x="5580" y="0"/>
                                </a:lnTo>
                                <a:lnTo>
                                  <a:pt x="6844" y="0"/>
                                </a:lnTo>
                                <a:lnTo>
                                  <a:pt x="6872" y="0"/>
                                </a:lnTo>
                                <a:lnTo>
                                  <a:pt x="6973" y="0"/>
                                </a:lnTo>
                                <a:lnTo>
                                  <a:pt x="7030" y="0"/>
                                </a:lnTo>
                                <a:lnTo>
                                  <a:pt x="6323" y="0"/>
                                </a:lnTo>
                              </a:path>
                              <a:path w="21600" h="21600">
                                <a:moveTo>
                                  <a:pt x="4350" y="0"/>
                                </a:moveTo>
                                <a:lnTo>
                                  <a:pt x="4028" y="0"/>
                                </a:lnTo>
                                <a:lnTo>
                                  <a:pt x="4028" y="0"/>
                                </a:lnTo>
                                <a:lnTo>
                                  <a:pt x="4350" y="0"/>
                                </a:lnTo>
                                <a:lnTo>
                                  <a:pt x="4350" y="0"/>
                                </a:lnTo>
                              </a:path>
                              <a:path w="21600" h="21600">
                                <a:moveTo>
                                  <a:pt x="6729" y="0"/>
                                </a:moveTo>
                                <a:lnTo>
                                  <a:pt x="5577" y="0"/>
                                </a:lnTo>
                                <a:lnTo>
                                  <a:pt x="5745" y="0"/>
                                </a:lnTo>
                                <a:lnTo>
                                  <a:pt x="6033" y="0"/>
                                </a:lnTo>
                                <a:lnTo>
                                  <a:pt x="6146" y="0"/>
                                </a:lnTo>
                                <a:lnTo>
                                  <a:pt x="6305" y="0"/>
                                </a:lnTo>
                                <a:lnTo>
                                  <a:pt x="6345" y="0"/>
                                </a:lnTo>
                                <a:lnTo>
                                  <a:pt x="6345" y="0"/>
                                </a:lnTo>
                                <a:lnTo>
                                  <a:pt x="4350" y="0"/>
                                </a:lnTo>
                                <a:lnTo>
                                  <a:pt x="4350" y="0"/>
                                </a:lnTo>
                                <a:lnTo>
                                  <a:pt x="7077" y="0"/>
                                </a:lnTo>
                                <a:lnTo>
                                  <a:pt x="7077" y="0"/>
                                </a:lnTo>
                                <a:lnTo>
                                  <a:pt x="7031" y="0"/>
                                </a:lnTo>
                                <a:lnTo>
                                  <a:pt x="6844" y="0"/>
                                </a:lnTo>
                                <a:lnTo>
                                  <a:pt x="6729" y="0"/>
                                </a:lnTo>
                              </a:path>
                              <a:path w="21600" h="21600">
                                <a:moveTo>
                                  <a:pt x="8491" y="0"/>
                                </a:moveTo>
                                <a:lnTo>
                                  <a:pt x="7744" y="0"/>
                                </a:lnTo>
                                <a:lnTo>
                                  <a:pt x="7744" y="0"/>
                                </a:lnTo>
                                <a:lnTo>
                                  <a:pt x="8491" y="0"/>
                                </a:lnTo>
                                <a:lnTo>
                                  <a:pt x="8491" y="0"/>
                                </a:lnTo>
                              </a:path>
                              <a:path w="21600" h="21600">
                                <a:moveTo>
                                  <a:pt x="11151" y="0"/>
                                </a:moveTo>
                                <a:lnTo>
                                  <a:pt x="10578" y="0"/>
                                </a:lnTo>
                                <a:lnTo>
                                  <a:pt x="10267" y="0"/>
                                </a:lnTo>
                                <a:lnTo>
                                  <a:pt x="9162" y="0"/>
                                </a:lnTo>
                                <a:lnTo>
                                  <a:pt x="9234" y="0"/>
                                </a:lnTo>
                                <a:lnTo>
                                  <a:pt x="10609" y="0"/>
                                </a:lnTo>
                                <a:lnTo>
                                  <a:pt x="11267" y="0"/>
                                </a:lnTo>
                                <a:lnTo>
                                  <a:pt x="11515" y="0"/>
                                </a:lnTo>
                                <a:lnTo>
                                  <a:pt x="11953" y="0"/>
                                </a:lnTo>
                                <a:lnTo>
                                  <a:pt x="12136" y="0"/>
                                </a:lnTo>
                                <a:lnTo>
                                  <a:pt x="12400" y="0"/>
                                </a:lnTo>
                                <a:lnTo>
                                  <a:pt x="10776" y="0"/>
                                </a:lnTo>
                                <a:lnTo>
                                  <a:pt x="10586" y="0"/>
                                </a:lnTo>
                                <a:lnTo>
                                  <a:pt x="10259" y="0"/>
                                </a:lnTo>
                                <a:lnTo>
                                  <a:pt x="10132" y="0"/>
                                </a:lnTo>
                                <a:lnTo>
                                  <a:pt x="9950" y="0"/>
                                </a:lnTo>
                                <a:lnTo>
                                  <a:pt x="9905" y="0"/>
                                </a:lnTo>
                                <a:lnTo>
                                  <a:pt x="9905" y="0"/>
                                </a:lnTo>
                                <a:lnTo>
                                  <a:pt x="9583" y="0"/>
                                </a:lnTo>
                                <a:lnTo>
                                  <a:pt x="9583" y="0"/>
                                </a:lnTo>
                                <a:lnTo>
                                  <a:pt x="9905" y="0"/>
                                </a:lnTo>
                                <a:lnTo>
                                  <a:pt x="9905" y="0"/>
                                </a:lnTo>
                                <a:lnTo>
                                  <a:pt x="10730" y="0"/>
                                </a:lnTo>
                                <a:lnTo>
                                  <a:pt x="12284" y="0"/>
                                </a:lnTo>
                                <a:lnTo>
                                  <a:pt x="12272" y="0"/>
                                </a:lnTo>
                                <a:lnTo>
                                  <a:pt x="11949" y="0"/>
                                </a:lnTo>
                                <a:lnTo>
                                  <a:pt x="11767" y="0"/>
                                </a:lnTo>
                                <a:lnTo>
                                  <a:pt x="11361" y="0"/>
                                </a:lnTo>
                                <a:lnTo>
                                  <a:pt x="11151" y="0"/>
                                </a:lnTo>
                              </a:path>
                              <a:path w="21600" h="21600">
                                <a:moveTo>
                                  <a:pt x="11878" y="0"/>
                                </a:moveTo>
                                <a:lnTo>
                                  <a:pt x="11136" y="0"/>
                                </a:lnTo>
                                <a:lnTo>
                                  <a:pt x="12400" y="0"/>
                                </a:lnTo>
                                <a:lnTo>
                                  <a:pt x="12427" y="0"/>
                                </a:lnTo>
                                <a:lnTo>
                                  <a:pt x="12529" y="0"/>
                                </a:lnTo>
                                <a:lnTo>
                                  <a:pt x="12585" y="0"/>
                                </a:lnTo>
                                <a:lnTo>
                                  <a:pt x="11878" y="0"/>
                                </a:lnTo>
                              </a:path>
                              <a:path w="21600" h="21600">
                                <a:moveTo>
                                  <a:pt x="9905" y="0"/>
                                </a:moveTo>
                                <a:lnTo>
                                  <a:pt x="9583" y="0"/>
                                </a:lnTo>
                                <a:lnTo>
                                  <a:pt x="9583" y="0"/>
                                </a:lnTo>
                                <a:lnTo>
                                  <a:pt x="9905" y="0"/>
                                </a:lnTo>
                                <a:lnTo>
                                  <a:pt x="9905" y="0"/>
                                </a:lnTo>
                              </a:path>
                              <a:path w="21600" h="21600">
                                <a:moveTo>
                                  <a:pt x="12284" y="0"/>
                                </a:moveTo>
                                <a:lnTo>
                                  <a:pt x="11132" y="0"/>
                                </a:lnTo>
                                <a:lnTo>
                                  <a:pt x="11301" y="0"/>
                                </a:lnTo>
                                <a:lnTo>
                                  <a:pt x="11589" y="0"/>
                                </a:lnTo>
                                <a:lnTo>
                                  <a:pt x="11701" y="0"/>
                                </a:lnTo>
                                <a:lnTo>
                                  <a:pt x="11861" y="0"/>
                                </a:lnTo>
                                <a:lnTo>
                                  <a:pt x="11901" y="0"/>
                                </a:lnTo>
                                <a:lnTo>
                                  <a:pt x="11901" y="0"/>
                                </a:lnTo>
                                <a:lnTo>
                                  <a:pt x="9905" y="0"/>
                                </a:lnTo>
                                <a:lnTo>
                                  <a:pt x="9905" y="0"/>
                                </a:lnTo>
                                <a:lnTo>
                                  <a:pt x="12633" y="0"/>
                                </a:lnTo>
                                <a:lnTo>
                                  <a:pt x="12633" y="0"/>
                                </a:lnTo>
                                <a:lnTo>
                                  <a:pt x="12586" y="0"/>
                                </a:lnTo>
                                <a:lnTo>
                                  <a:pt x="12400" y="0"/>
                                </a:lnTo>
                                <a:lnTo>
                                  <a:pt x="12284" y="0"/>
                                </a:lnTo>
                              </a:path>
                              <a:path w="21600" h="21600">
                                <a:moveTo>
                                  <a:pt x="13851" y="0"/>
                                </a:moveTo>
                                <a:lnTo>
                                  <a:pt x="13130" y="0"/>
                                </a:lnTo>
                                <a:lnTo>
                                  <a:pt x="13191" y="0"/>
                                </a:lnTo>
                                <a:lnTo>
                                  <a:pt x="13358" y="0"/>
                                </a:lnTo>
                                <a:lnTo>
                                  <a:pt x="13900" y="0"/>
                                </a:lnTo>
                                <a:lnTo>
                                  <a:pt x="14251" y="0"/>
                                </a:lnTo>
                                <a:lnTo>
                                  <a:pt x="14990" y="0"/>
                                </a:lnTo>
                                <a:lnTo>
                                  <a:pt x="15262" y="0"/>
                                </a:lnTo>
                                <a:lnTo>
                                  <a:pt x="15734" y="0"/>
                                </a:lnTo>
                                <a:lnTo>
                                  <a:pt x="15917" y="0"/>
                                </a:lnTo>
                                <a:lnTo>
                                  <a:pt x="16071" y="0"/>
                                </a:lnTo>
                                <a:lnTo>
                                  <a:pt x="14451" y="0"/>
                                </a:lnTo>
                                <a:lnTo>
                                  <a:pt x="14268" y="0"/>
                                </a:lnTo>
                                <a:lnTo>
                                  <a:pt x="13989" y="0"/>
                                </a:lnTo>
                                <a:lnTo>
                                  <a:pt x="13896" y="0"/>
                                </a:lnTo>
                                <a:lnTo>
                                  <a:pt x="13851" y="0"/>
                                </a:lnTo>
                              </a:path>
                              <a:path w="21600" h="21600">
                                <a:moveTo>
                                  <a:pt x="15137" y="0"/>
                                </a:moveTo>
                                <a:lnTo>
                                  <a:pt x="14435" y="0"/>
                                </a:lnTo>
                                <a:lnTo>
                                  <a:pt x="14179" y="0"/>
                                </a:lnTo>
                                <a:lnTo>
                                  <a:pt x="13733" y="0"/>
                                </a:lnTo>
                                <a:lnTo>
                                  <a:pt x="13558" y="0"/>
                                </a:lnTo>
                                <a:lnTo>
                                  <a:pt x="13305" y="0"/>
                                </a:lnTo>
                                <a:lnTo>
                                  <a:pt x="13242" y="0"/>
                                </a:lnTo>
                                <a:lnTo>
                                  <a:pt x="13242" y="0"/>
                                </a:lnTo>
                                <a:lnTo>
                                  <a:pt x="13327" y="0"/>
                                </a:lnTo>
                                <a:lnTo>
                                  <a:pt x="13668" y="0"/>
                                </a:lnTo>
                                <a:lnTo>
                                  <a:pt x="13933" y="0"/>
                                </a:lnTo>
                                <a:lnTo>
                                  <a:pt x="15123" y="0"/>
                                </a:lnTo>
                                <a:lnTo>
                                  <a:pt x="15259" y="0"/>
                                </a:lnTo>
                                <a:lnTo>
                                  <a:pt x="15437" y="0"/>
                                </a:lnTo>
                                <a:lnTo>
                                  <a:pt x="15482" y="0"/>
                                </a:lnTo>
                                <a:lnTo>
                                  <a:pt x="15482" y="0"/>
                                </a:lnTo>
                                <a:lnTo>
                                  <a:pt x="15409" y="0"/>
                                </a:lnTo>
                                <a:lnTo>
                                  <a:pt x="15116" y="0"/>
                                </a:lnTo>
                                <a:lnTo>
                                  <a:pt x="14920" y="0"/>
                                </a:lnTo>
                                <a:lnTo>
                                  <a:pt x="16071" y="0"/>
                                </a:lnTo>
                                <a:lnTo>
                                  <a:pt x="16182" y="0"/>
                                </a:lnTo>
                                <a:lnTo>
                                  <a:pt x="16249" y="0"/>
                                </a:lnTo>
                                <a:lnTo>
                                  <a:pt x="16249" y="0"/>
                                </a:lnTo>
                                <a:lnTo>
                                  <a:pt x="16162" y="0"/>
                                </a:lnTo>
                                <a:lnTo>
                                  <a:pt x="15816" y="0"/>
                                </a:lnTo>
                                <a:lnTo>
                                  <a:pt x="15553" y="0"/>
                                </a:lnTo>
                                <a:lnTo>
                                  <a:pt x="14379" y="0"/>
                                </a:lnTo>
                                <a:lnTo>
                                  <a:pt x="14226" y="0"/>
                                </a:lnTo>
                                <a:lnTo>
                                  <a:pt x="14036" y="0"/>
                                </a:lnTo>
                                <a:lnTo>
                                  <a:pt x="13989" y="0"/>
                                </a:lnTo>
                                <a:lnTo>
                                  <a:pt x="13995" y="0"/>
                                </a:lnTo>
                                <a:lnTo>
                                  <a:pt x="14059" y="0"/>
                                </a:lnTo>
                                <a:lnTo>
                                  <a:pt x="14342" y="0"/>
                                </a:lnTo>
                                <a:lnTo>
                                  <a:pt x="14519" y="0"/>
                                </a:lnTo>
                                <a:lnTo>
                                  <a:pt x="16035" y="0"/>
                                </a:lnTo>
                                <a:lnTo>
                                  <a:pt x="15940" y="0"/>
                                </a:lnTo>
                                <a:lnTo>
                                  <a:pt x="15464" y="0"/>
                                </a:lnTo>
                                <a:lnTo>
                                  <a:pt x="15137" y="0"/>
                                </a:lnTo>
                              </a:path>
                              <a:path w="21600" h="21600">
                                <a:moveTo>
                                  <a:pt x="16035" y="0"/>
                                </a:moveTo>
                                <a:lnTo>
                                  <a:pt x="14885" y="0"/>
                                </a:lnTo>
                                <a:lnTo>
                                  <a:pt x="15014" y="0"/>
                                </a:lnTo>
                                <a:lnTo>
                                  <a:pt x="15221" y="0"/>
                                </a:lnTo>
                                <a:lnTo>
                                  <a:pt x="15302" y="0"/>
                                </a:lnTo>
                                <a:lnTo>
                                  <a:pt x="15424" y="0"/>
                                </a:lnTo>
                                <a:lnTo>
                                  <a:pt x="15469" y="0"/>
                                </a:lnTo>
                                <a:lnTo>
                                  <a:pt x="15497" y="0"/>
                                </a:lnTo>
                                <a:lnTo>
                                  <a:pt x="16174" y="0"/>
                                </a:lnTo>
                                <a:lnTo>
                                  <a:pt x="16097" y="0"/>
                                </a:lnTo>
                                <a:lnTo>
                                  <a:pt x="16035" y="0"/>
                                </a:lnTo>
                              </a:path>
                              <a:path w="21600" h="21600">
                                <a:moveTo>
                                  <a:pt x="19744" y="0"/>
                                </a:moveTo>
                                <a:lnTo>
                                  <a:pt x="18680" y="0"/>
                                </a:lnTo>
                                <a:lnTo>
                                  <a:pt x="18862" y="0"/>
                                </a:lnTo>
                                <a:lnTo>
                                  <a:pt x="19107" y="0"/>
                                </a:lnTo>
                                <a:lnTo>
                                  <a:pt x="19163" y="0"/>
                                </a:lnTo>
                                <a:lnTo>
                                  <a:pt x="19168" y="0"/>
                                </a:lnTo>
                                <a:lnTo>
                                  <a:pt x="19136" y="0"/>
                                </a:lnTo>
                                <a:lnTo>
                                  <a:pt x="19006" y="0"/>
                                </a:lnTo>
                                <a:lnTo>
                                  <a:pt x="18902" y="0"/>
                                </a:lnTo>
                                <a:lnTo>
                                  <a:pt x="18759" y="0"/>
                                </a:lnTo>
                                <a:lnTo>
                                  <a:pt x="18018" y="0"/>
                                </a:lnTo>
                                <a:lnTo>
                                  <a:pt x="17840" y="0"/>
                                </a:lnTo>
                                <a:lnTo>
                                  <a:pt x="16730" y="0"/>
                                </a:lnTo>
                                <a:lnTo>
                                  <a:pt x="16785" y="0"/>
                                </a:lnTo>
                                <a:lnTo>
                                  <a:pt x="17013" y="0"/>
                                </a:lnTo>
                                <a:lnTo>
                                  <a:pt x="17169" y="0"/>
                                </a:lnTo>
                                <a:lnTo>
                                  <a:pt x="17562" y="0"/>
                                </a:lnTo>
                                <a:lnTo>
                                  <a:pt x="17781" y="0"/>
                                </a:lnTo>
                                <a:lnTo>
                                  <a:pt x="18236" y="0"/>
                                </a:lnTo>
                                <a:lnTo>
                                  <a:pt x="19153" y="0"/>
                                </a:lnTo>
                                <a:lnTo>
                                  <a:pt x="17975" y="0"/>
                                </a:lnTo>
                                <a:lnTo>
                                  <a:pt x="17801" y="0"/>
                                </a:lnTo>
                                <a:lnTo>
                                  <a:pt x="17528" y="0"/>
                                </a:lnTo>
                                <a:lnTo>
                                  <a:pt x="17460" y="0"/>
                                </a:lnTo>
                                <a:lnTo>
                                  <a:pt x="17468" y="0"/>
                                </a:lnTo>
                                <a:lnTo>
                                  <a:pt x="18568" y="0"/>
                                </a:lnTo>
                                <a:lnTo>
                                  <a:pt x="18855" y="0"/>
                                </a:lnTo>
                                <a:lnTo>
                                  <a:pt x="18941" y="0"/>
                                </a:lnTo>
                                <a:lnTo>
                                  <a:pt x="19093" y="0"/>
                                </a:lnTo>
                                <a:lnTo>
                                  <a:pt x="19144" y="0"/>
                                </a:lnTo>
                                <a:lnTo>
                                  <a:pt x="19171" y="0"/>
                                </a:lnTo>
                                <a:lnTo>
                                  <a:pt x="19918" y="0"/>
                                </a:lnTo>
                                <a:lnTo>
                                  <a:pt x="19918" y="0"/>
                                </a:lnTo>
                                <a:lnTo>
                                  <a:pt x="19869" y="0"/>
                                </a:lnTo>
                                <a:lnTo>
                                  <a:pt x="19744" y="0"/>
                                </a:lnTo>
                              </a:path>
                              <a:path w="21600" h="21600">
                                <a:moveTo>
                                  <a:pt x="19918" y="0"/>
                                </a:moveTo>
                                <a:lnTo>
                                  <a:pt x="19188" y="0"/>
                                </a:lnTo>
                                <a:lnTo>
                                  <a:pt x="19188" y="0"/>
                                </a:lnTo>
                                <a:lnTo>
                                  <a:pt x="19918" y="0"/>
                                </a:lnTo>
                                <a:lnTo>
                                  <a:pt x="19918" y="0"/>
                                </a:lnTo>
                              </a:path>
                              <a:path w="21600" h="21600">
                                <a:moveTo>
                                  <a:pt x="19918" y="0"/>
                                </a:moveTo>
                                <a:lnTo>
                                  <a:pt x="19171" y="0"/>
                                </a:lnTo>
                                <a:lnTo>
                                  <a:pt x="19164" y="0"/>
                                </a:lnTo>
                                <a:lnTo>
                                  <a:pt x="19132" y="0"/>
                                </a:lnTo>
                                <a:lnTo>
                                  <a:pt x="18977" y="0"/>
                                </a:lnTo>
                                <a:lnTo>
                                  <a:pt x="18864" y="0"/>
                                </a:lnTo>
                                <a:lnTo>
                                  <a:pt x="18570" y="0"/>
                                </a:lnTo>
                                <a:lnTo>
                                  <a:pt x="18393" y="0"/>
                                </a:lnTo>
                                <a:lnTo>
                                  <a:pt x="19153" y="0"/>
                                </a:lnTo>
                                <a:lnTo>
                                  <a:pt x="19158" y="0"/>
                                </a:lnTo>
                                <a:lnTo>
                                  <a:pt x="19918" y="0"/>
                                </a:lnTo>
                                <a:lnTo>
                                  <a:pt x="19918" y="0"/>
                                </a:lnTo>
                              </a:path>
                              <a:path w="21600" h="21600">
                                <a:moveTo>
                                  <a:pt x="18582" y="0"/>
                                </a:moveTo>
                                <a:lnTo>
                                  <a:pt x="18198" y="0"/>
                                </a:lnTo>
                                <a:lnTo>
                                  <a:pt x="17977" y="0"/>
                                </a:lnTo>
                                <a:lnTo>
                                  <a:pt x="16846" y="0"/>
                                </a:lnTo>
                                <a:lnTo>
                                  <a:pt x="17547" y="0"/>
                                </a:lnTo>
                                <a:lnTo>
                                  <a:pt x="17602" y="0"/>
                                </a:lnTo>
                                <a:lnTo>
                                  <a:pt x="17701" y="0"/>
                                </a:lnTo>
                                <a:lnTo>
                                  <a:pt x="17989" y="0"/>
                                </a:lnTo>
                                <a:lnTo>
                                  <a:pt x="18188" y="0"/>
                                </a:lnTo>
                                <a:lnTo>
                                  <a:pt x="19744" y="0"/>
                                </a:lnTo>
                                <a:lnTo>
                                  <a:pt x="19676" y="0"/>
                                </a:lnTo>
                                <a:lnTo>
                                  <a:pt x="19552" y="0"/>
                                </a:lnTo>
                                <a:lnTo>
                                  <a:pt x="19251" y="0"/>
                                </a:lnTo>
                                <a:lnTo>
                                  <a:pt x="19089" y="0"/>
                                </a:lnTo>
                                <a:lnTo>
                                  <a:pt x="18916" y="0"/>
                                </a:lnTo>
                                <a:lnTo>
                                  <a:pt x="18745" y="0"/>
                                </a:lnTo>
                                <a:lnTo>
                                  <a:pt x="18582" y="0"/>
                                </a:lnTo>
                              </a:path>
                              <a:path w="21600" h="21600">
                                <a:moveTo>
                                  <a:pt x="21497" y="0"/>
                                </a:moveTo>
                                <a:lnTo>
                                  <a:pt x="20750" y="0"/>
                                </a:lnTo>
                                <a:lnTo>
                                  <a:pt x="20750" y="0"/>
                                </a:lnTo>
                                <a:lnTo>
                                  <a:pt x="21497" y="0"/>
                                </a:lnTo>
                                <a:lnTo>
                                  <a:pt x="21497" y="0"/>
                                </a:lnTo>
                              </a:path>
                              <a:path w="21600" h="21600">
                                <a:moveTo>
                                  <a:pt x="21257" y="0"/>
                                </a:moveTo>
                                <a:lnTo>
                                  <a:pt x="20998" y="0"/>
                                </a:lnTo>
                                <a:lnTo>
                                  <a:pt x="20886" y="0"/>
                                </a:lnTo>
                                <a:lnTo>
                                  <a:pt x="20701" y="0"/>
                                </a:lnTo>
                                <a:lnTo>
                                  <a:pt x="20655" y="0"/>
                                </a:lnTo>
                                <a:lnTo>
                                  <a:pt x="20655" y="0"/>
                                </a:lnTo>
                                <a:lnTo>
                                  <a:pt x="20701" y="0"/>
                                </a:lnTo>
                                <a:lnTo>
                                  <a:pt x="20793" y="0"/>
                                </a:lnTo>
                                <a:lnTo>
                                  <a:pt x="20886" y="0"/>
                                </a:lnTo>
                                <a:lnTo>
                                  <a:pt x="20998" y="0"/>
                                </a:lnTo>
                                <a:lnTo>
                                  <a:pt x="21257" y="0"/>
                                </a:lnTo>
                                <a:lnTo>
                                  <a:pt x="21368" y="0"/>
                                </a:lnTo>
                                <a:lnTo>
                                  <a:pt x="21553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553" y="0"/>
                                </a:lnTo>
                                <a:lnTo>
                                  <a:pt x="21460" y="0"/>
                                </a:lnTo>
                                <a:lnTo>
                                  <a:pt x="21368" y="0"/>
                                </a:lnTo>
                                <a:lnTo>
                                  <a:pt x="2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1" name="曲线 51"/>
                        <wps:cNvSpPr/>
                        <wps:spPr>
                          <a:xfrm rot="0">
                            <a:off x="2676588" y="1309042"/>
                            <a:ext cx="1488543" cy="55904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61" y="0"/>
                                </a:moveTo>
                                <a:lnTo>
                                  <a:pt x="4558" y="0"/>
                                </a:lnTo>
                                <a:lnTo>
                                  <a:pt x="4531" y="0"/>
                                </a:lnTo>
                                <a:lnTo>
                                  <a:pt x="4517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38" y="0"/>
                                </a:lnTo>
                                <a:lnTo>
                                  <a:pt x="17041" y="0"/>
                                </a:lnTo>
                                <a:lnTo>
                                  <a:pt x="17068" y="0"/>
                                </a:lnTo>
                                <a:lnTo>
                                  <a:pt x="17082" y="0"/>
                                </a:lnTo>
                                <a:lnTo>
                                  <a:pt x="2157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2" name="曲线 52"/>
                        <wps:cNvSpPr/>
                        <wps:spPr>
                          <a:xfrm rot="0">
                            <a:off x="3297096" y="1571961"/>
                            <a:ext cx="247783" cy="68356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862" y="0"/>
                                </a:moveTo>
                                <a:lnTo>
                                  <a:pt x="158" y="0"/>
                                </a:lnTo>
                                <a:lnTo>
                                  <a:pt x="233" y="0"/>
                                </a:lnTo>
                                <a:lnTo>
                                  <a:pt x="346" y="0"/>
                                </a:lnTo>
                                <a:lnTo>
                                  <a:pt x="649" y="0"/>
                                </a:lnTo>
                                <a:lnTo>
                                  <a:pt x="845" y="0"/>
                                </a:lnTo>
                                <a:lnTo>
                                  <a:pt x="1325" y="0"/>
                                </a:lnTo>
                                <a:lnTo>
                                  <a:pt x="1612" y="0"/>
                                </a:lnTo>
                                <a:lnTo>
                                  <a:pt x="2304" y="0"/>
                                </a:lnTo>
                                <a:lnTo>
                                  <a:pt x="2626" y="0"/>
                                </a:lnTo>
                                <a:lnTo>
                                  <a:pt x="3197" y="0"/>
                                </a:lnTo>
                                <a:lnTo>
                                  <a:pt x="3424" y="0"/>
                                </a:lnTo>
                                <a:lnTo>
                                  <a:pt x="3576" y="0"/>
                                </a:lnTo>
                                <a:lnTo>
                                  <a:pt x="1728" y="0"/>
                                </a:lnTo>
                                <a:lnTo>
                                  <a:pt x="1543" y="0"/>
                                </a:lnTo>
                                <a:lnTo>
                                  <a:pt x="1256" y="0"/>
                                </a:lnTo>
                                <a:lnTo>
                                  <a:pt x="1143" y="0"/>
                                </a:lnTo>
                                <a:lnTo>
                                  <a:pt x="977" y="0"/>
                                </a:lnTo>
                                <a:lnTo>
                                  <a:pt x="911" y="0"/>
                                </a:lnTo>
                                <a:lnTo>
                                  <a:pt x="862" y="0"/>
                                </a:lnTo>
                              </a:path>
                              <a:path w="21600" h="21600">
                                <a:moveTo>
                                  <a:pt x="3844" y="0"/>
                                </a:moveTo>
                                <a:lnTo>
                                  <a:pt x="3028" y="0"/>
                                </a:lnTo>
                                <a:lnTo>
                                  <a:pt x="3028" y="0"/>
                                </a:lnTo>
                                <a:lnTo>
                                  <a:pt x="2927" y="0"/>
                                </a:lnTo>
                                <a:lnTo>
                                  <a:pt x="2521" y="0"/>
                                </a:lnTo>
                                <a:lnTo>
                                  <a:pt x="2265" y="0"/>
                                </a:lnTo>
                                <a:lnTo>
                                  <a:pt x="3576" y="0"/>
                                </a:lnTo>
                                <a:lnTo>
                                  <a:pt x="3760" y="0"/>
                                </a:lnTo>
                                <a:lnTo>
                                  <a:pt x="3844" y="0"/>
                                </a:lnTo>
                                <a:lnTo>
                                  <a:pt x="3844" y="0"/>
                                </a:lnTo>
                              </a:path>
                              <a:path w="21600" h="21600">
                                <a:moveTo>
                                  <a:pt x="2024" y="0"/>
                                </a:moveTo>
                                <a:lnTo>
                                  <a:pt x="1425" y="0"/>
                                </a:lnTo>
                                <a:lnTo>
                                  <a:pt x="1123" y="0"/>
                                </a:lnTo>
                                <a:lnTo>
                                  <a:pt x="590" y="0"/>
                                </a:lnTo>
                                <a:lnTo>
                                  <a:pt x="380" y="0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425" y="0"/>
                                </a:lnTo>
                                <a:lnTo>
                                  <a:pt x="2015" y="0"/>
                                </a:lnTo>
                                <a:lnTo>
                                  <a:pt x="2962" y="0"/>
                                </a:lnTo>
                                <a:lnTo>
                                  <a:pt x="1695" y="0"/>
                                </a:lnTo>
                                <a:lnTo>
                                  <a:pt x="1491" y="0"/>
                                </a:lnTo>
                                <a:lnTo>
                                  <a:pt x="829" y="0"/>
                                </a:lnTo>
                                <a:lnTo>
                                  <a:pt x="868" y="0"/>
                                </a:lnTo>
                                <a:lnTo>
                                  <a:pt x="1034" y="0"/>
                                </a:lnTo>
                                <a:lnTo>
                                  <a:pt x="1158" y="0"/>
                                </a:lnTo>
                                <a:lnTo>
                                  <a:pt x="1486" y="0"/>
                                </a:lnTo>
                                <a:lnTo>
                                  <a:pt x="1692" y="0"/>
                                </a:lnTo>
                                <a:lnTo>
                                  <a:pt x="2958" y="0"/>
                                </a:lnTo>
                                <a:lnTo>
                                  <a:pt x="2932" y="0"/>
                                </a:lnTo>
                                <a:lnTo>
                                  <a:pt x="2862" y="0"/>
                                </a:lnTo>
                                <a:lnTo>
                                  <a:pt x="2681" y="0"/>
                                </a:lnTo>
                                <a:lnTo>
                                  <a:pt x="2556" y="0"/>
                                </a:lnTo>
                                <a:lnTo>
                                  <a:pt x="2235" y="0"/>
                                </a:lnTo>
                                <a:lnTo>
                                  <a:pt x="2024" y="0"/>
                                </a:lnTo>
                              </a:path>
                              <a:path w="21600" h="21600">
                                <a:moveTo>
                                  <a:pt x="2958" y="0"/>
                                </a:moveTo>
                                <a:lnTo>
                                  <a:pt x="2177" y="0"/>
                                </a:lnTo>
                                <a:lnTo>
                                  <a:pt x="2378" y="0"/>
                                </a:lnTo>
                                <a:lnTo>
                                  <a:pt x="2703" y="0"/>
                                </a:lnTo>
                                <a:lnTo>
                                  <a:pt x="2826" y="0"/>
                                </a:lnTo>
                                <a:lnTo>
                                  <a:pt x="2994" y="0"/>
                                </a:lnTo>
                                <a:lnTo>
                                  <a:pt x="3036" y="0"/>
                                </a:lnTo>
                                <a:lnTo>
                                  <a:pt x="3036" y="0"/>
                                </a:lnTo>
                                <a:lnTo>
                                  <a:pt x="2174" y="0"/>
                                </a:lnTo>
                                <a:lnTo>
                                  <a:pt x="2962" y="0"/>
                                </a:lnTo>
                                <a:lnTo>
                                  <a:pt x="2976" y="0"/>
                                </a:lnTo>
                                <a:lnTo>
                                  <a:pt x="3844" y="0"/>
                                </a:lnTo>
                                <a:lnTo>
                                  <a:pt x="3844" y="0"/>
                                </a:lnTo>
                                <a:lnTo>
                                  <a:pt x="2981" y="0"/>
                                </a:lnTo>
                                <a:lnTo>
                                  <a:pt x="2958" y="0"/>
                                </a:lnTo>
                              </a:path>
                              <a:path w="21600" h="21600">
                                <a:moveTo>
                                  <a:pt x="38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042" y="0"/>
                                </a:lnTo>
                                <a:lnTo>
                                  <a:pt x="3844" y="0"/>
                                </a:lnTo>
                                <a:lnTo>
                                  <a:pt x="3844" y="0"/>
                                </a:lnTo>
                              </a:path>
                              <a:path w="21600" h="21600">
                                <a:moveTo>
                                  <a:pt x="6757" y="0"/>
                                </a:moveTo>
                                <a:lnTo>
                                  <a:pt x="6129" y="0"/>
                                </a:lnTo>
                                <a:lnTo>
                                  <a:pt x="5788" y="0"/>
                                </a:lnTo>
                                <a:lnTo>
                                  <a:pt x="4577" y="0"/>
                                </a:lnTo>
                                <a:lnTo>
                                  <a:pt x="4656" y="0"/>
                                </a:lnTo>
                                <a:lnTo>
                                  <a:pt x="6163" y="0"/>
                                </a:lnTo>
                                <a:lnTo>
                                  <a:pt x="6884" y="0"/>
                                </a:lnTo>
                                <a:lnTo>
                                  <a:pt x="7157" y="0"/>
                                </a:lnTo>
                                <a:lnTo>
                                  <a:pt x="7637" y="0"/>
                                </a:lnTo>
                                <a:lnTo>
                                  <a:pt x="7837" y="0"/>
                                </a:lnTo>
                                <a:lnTo>
                                  <a:pt x="8127" y="0"/>
                                </a:lnTo>
                                <a:lnTo>
                                  <a:pt x="6347" y="0"/>
                                </a:lnTo>
                                <a:lnTo>
                                  <a:pt x="6138" y="0"/>
                                </a:lnTo>
                                <a:lnTo>
                                  <a:pt x="5780" y="0"/>
                                </a:lnTo>
                                <a:lnTo>
                                  <a:pt x="5640" y="0"/>
                                </a:lnTo>
                                <a:lnTo>
                                  <a:pt x="5441" y="0"/>
                                </a:lnTo>
                                <a:lnTo>
                                  <a:pt x="5392" y="0"/>
                                </a:lnTo>
                                <a:lnTo>
                                  <a:pt x="5392" y="0"/>
                                </a:lnTo>
                                <a:lnTo>
                                  <a:pt x="5039" y="0"/>
                                </a:lnTo>
                                <a:lnTo>
                                  <a:pt x="5039" y="0"/>
                                </a:lnTo>
                                <a:lnTo>
                                  <a:pt x="5392" y="0"/>
                                </a:lnTo>
                                <a:lnTo>
                                  <a:pt x="5392" y="0"/>
                                </a:lnTo>
                                <a:lnTo>
                                  <a:pt x="6296" y="0"/>
                                </a:lnTo>
                                <a:lnTo>
                                  <a:pt x="8001" y="0"/>
                                </a:lnTo>
                                <a:lnTo>
                                  <a:pt x="7987" y="0"/>
                                </a:lnTo>
                                <a:lnTo>
                                  <a:pt x="7633" y="0"/>
                                </a:lnTo>
                                <a:lnTo>
                                  <a:pt x="7433" y="0"/>
                                </a:lnTo>
                                <a:lnTo>
                                  <a:pt x="6987" y="0"/>
                                </a:lnTo>
                                <a:lnTo>
                                  <a:pt x="6757" y="0"/>
                                </a:lnTo>
                              </a:path>
                              <a:path w="21600" h="21600">
                                <a:moveTo>
                                  <a:pt x="7555" y="0"/>
                                </a:moveTo>
                                <a:lnTo>
                                  <a:pt x="6741" y="0"/>
                                </a:lnTo>
                                <a:lnTo>
                                  <a:pt x="8127" y="0"/>
                                </a:lnTo>
                                <a:lnTo>
                                  <a:pt x="8157" y="0"/>
                                </a:lnTo>
                                <a:lnTo>
                                  <a:pt x="8268" y="0"/>
                                </a:lnTo>
                                <a:lnTo>
                                  <a:pt x="8330" y="0"/>
                                </a:lnTo>
                                <a:lnTo>
                                  <a:pt x="7555" y="0"/>
                                </a:lnTo>
                              </a:path>
                              <a:path w="21600" h="21600">
                                <a:moveTo>
                                  <a:pt x="5392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0"/>
                                </a:lnTo>
                                <a:lnTo>
                                  <a:pt x="5392" y="0"/>
                                </a:lnTo>
                                <a:lnTo>
                                  <a:pt x="5392" y="0"/>
                                </a:lnTo>
                              </a:path>
                              <a:path w="21600" h="21600">
                                <a:moveTo>
                                  <a:pt x="8001" y="0"/>
                                </a:moveTo>
                                <a:lnTo>
                                  <a:pt x="6737" y="0"/>
                                </a:lnTo>
                                <a:lnTo>
                                  <a:pt x="6922" y="0"/>
                                </a:lnTo>
                                <a:lnTo>
                                  <a:pt x="7238" y="0"/>
                                </a:lnTo>
                                <a:lnTo>
                                  <a:pt x="7361" y="0"/>
                                </a:lnTo>
                                <a:lnTo>
                                  <a:pt x="7536" y="0"/>
                                </a:lnTo>
                                <a:lnTo>
                                  <a:pt x="7580" y="0"/>
                                </a:lnTo>
                                <a:lnTo>
                                  <a:pt x="7580" y="0"/>
                                </a:lnTo>
                                <a:lnTo>
                                  <a:pt x="5392" y="0"/>
                                </a:lnTo>
                                <a:lnTo>
                                  <a:pt x="5392" y="0"/>
                                </a:lnTo>
                                <a:lnTo>
                                  <a:pt x="8382" y="0"/>
                                </a:lnTo>
                                <a:lnTo>
                                  <a:pt x="8382" y="0"/>
                                </a:lnTo>
                                <a:lnTo>
                                  <a:pt x="8331" y="0"/>
                                </a:lnTo>
                                <a:lnTo>
                                  <a:pt x="8127" y="0"/>
                                </a:lnTo>
                                <a:lnTo>
                                  <a:pt x="8001" y="0"/>
                                </a:lnTo>
                              </a:path>
                              <a:path w="21600" h="21600">
                                <a:moveTo>
                                  <a:pt x="9899" y="0"/>
                                </a:moveTo>
                                <a:lnTo>
                                  <a:pt x="9113" y="0"/>
                                </a:lnTo>
                                <a:lnTo>
                                  <a:pt x="9113" y="0"/>
                                </a:lnTo>
                                <a:lnTo>
                                  <a:pt x="9932" y="0"/>
                                </a:lnTo>
                                <a:lnTo>
                                  <a:pt x="9932" y="0"/>
                                </a:lnTo>
                                <a:lnTo>
                                  <a:pt x="9974" y="0"/>
                                </a:lnTo>
                                <a:lnTo>
                                  <a:pt x="10144" y="0"/>
                                </a:lnTo>
                                <a:lnTo>
                                  <a:pt x="10260" y="0"/>
                                </a:lnTo>
                                <a:lnTo>
                                  <a:pt x="10554" y="0"/>
                                </a:lnTo>
                                <a:lnTo>
                                  <a:pt x="10599" y="0"/>
                                </a:lnTo>
                                <a:lnTo>
                                  <a:pt x="9899" y="0"/>
                                </a:lnTo>
                                <a:lnTo>
                                  <a:pt x="9899" y="0"/>
                                </a:lnTo>
                              </a:path>
                              <a:path w="21600" h="21600">
                                <a:moveTo>
                                  <a:pt x="12445" y="0"/>
                                </a:moveTo>
                                <a:lnTo>
                                  <a:pt x="11190" y="0"/>
                                </a:lnTo>
                                <a:lnTo>
                                  <a:pt x="11408" y="0"/>
                                </a:lnTo>
                                <a:lnTo>
                                  <a:pt x="11726" y="0"/>
                                </a:lnTo>
                                <a:lnTo>
                                  <a:pt x="11805" y="0"/>
                                </a:lnTo>
                                <a:lnTo>
                                  <a:pt x="11805" y="0"/>
                                </a:lnTo>
                                <a:lnTo>
                                  <a:pt x="12624" y="0"/>
                                </a:lnTo>
                                <a:lnTo>
                                  <a:pt x="12624" y="0"/>
                                </a:lnTo>
                                <a:lnTo>
                                  <a:pt x="12565" y="0"/>
                                </a:lnTo>
                                <a:lnTo>
                                  <a:pt x="12445" y="0"/>
                                </a:lnTo>
                              </a:path>
                              <a:path w="21600" h="21600">
                                <a:moveTo>
                                  <a:pt x="11478" y="0"/>
                                </a:moveTo>
                                <a:lnTo>
                                  <a:pt x="10876" y="0"/>
                                </a:lnTo>
                                <a:lnTo>
                                  <a:pt x="10614" y="0"/>
                                </a:lnTo>
                                <a:lnTo>
                                  <a:pt x="10200" y="0"/>
                                </a:lnTo>
                                <a:lnTo>
                                  <a:pt x="10048" y="0"/>
                                </a:lnTo>
                                <a:lnTo>
                                  <a:pt x="9951" y="0"/>
                                </a:lnTo>
                                <a:lnTo>
                                  <a:pt x="10599" y="0"/>
                                </a:lnTo>
                                <a:lnTo>
                                  <a:pt x="10723" y="0"/>
                                </a:lnTo>
                                <a:lnTo>
                                  <a:pt x="12445" y="0"/>
                                </a:lnTo>
                                <a:lnTo>
                                  <a:pt x="12327" y="0"/>
                                </a:lnTo>
                                <a:lnTo>
                                  <a:pt x="12160" y="0"/>
                                </a:lnTo>
                                <a:lnTo>
                                  <a:pt x="11729" y="0"/>
                                </a:lnTo>
                                <a:lnTo>
                                  <a:pt x="11478" y="0"/>
                                </a:lnTo>
                              </a:path>
                              <a:path w="21600" h="21600">
                                <a:moveTo>
                                  <a:pt x="16654" y="0"/>
                                </a:moveTo>
                                <a:lnTo>
                                  <a:pt x="15488" y="0"/>
                                </a:lnTo>
                                <a:lnTo>
                                  <a:pt x="15687" y="0"/>
                                </a:lnTo>
                                <a:lnTo>
                                  <a:pt x="15955" y="0"/>
                                </a:lnTo>
                                <a:lnTo>
                                  <a:pt x="16017" y="0"/>
                                </a:lnTo>
                                <a:lnTo>
                                  <a:pt x="16023" y="0"/>
                                </a:lnTo>
                                <a:lnTo>
                                  <a:pt x="15987" y="0"/>
                                </a:lnTo>
                                <a:lnTo>
                                  <a:pt x="15845" y="0"/>
                                </a:lnTo>
                                <a:lnTo>
                                  <a:pt x="15731" y="0"/>
                                </a:lnTo>
                                <a:lnTo>
                                  <a:pt x="15574" y="0"/>
                                </a:lnTo>
                                <a:lnTo>
                                  <a:pt x="14761" y="0"/>
                                </a:lnTo>
                                <a:lnTo>
                                  <a:pt x="14566" y="0"/>
                                </a:lnTo>
                                <a:lnTo>
                                  <a:pt x="13350" y="0"/>
                                </a:lnTo>
                                <a:lnTo>
                                  <a:pt x="13410" y="0"/>
                                </a:lnTo>
                                <a:lnTo>
                                  <a:pt x="13660" y="0"/>
                                </a:lnTo>
                                <a:lnTo>
                                  <a:pt x="13830" y="0"/>
                                </a:lnTo>
                                <a:lnTo>
                                  <a:pt x="14261" y="0"/>
                                </a:lnTo>
                                <a:lnTo>
                                  <a:pt x="14502" y="0"/>
                                </a:lnTo>
                                <a:lnTo>
                                  <a:pt x="15001" y="0"/>
                                </a:lnTo>
                                <a:lnTo>
                                  <a:pt x="16006" y="0"/>
                                </a:lnTo>
                                <a:lnTo>
                                  <a:pt x="14715" y="0"/>
                                </a:lnTo>
                                <a:lnTo>
                                  <a:pt x="14524" y="0"/>
                                </a:lnTo>
                                <a:lnTo>
                                  <a:pt x="14225" y="0"/>
                                </a:lnTo>
                                <a:lnTo>
                                  <a:pt x="14150" y="0"/>
                                </a:lnTo>
                                <a:lnTo>
                                  <a:pt x="14159" y="0"/>
                                </a:lnTo>
                                <a:lnTo>
                                  <a:pt x="15365" y="0"/>
                                </a:lnTo>
                                <a:lnTo>
                                  <a:pt x="15680" y="0"/>
                                </a:lnTo>
                                <a:lnTo>
                                  <a:pt x="15774" y="0"/>
                                </a:lnTo>
                                <a:lnTo>
                                  <a:pt x="15940" y="0"/>
                                </a:lnTo>
                                <a:lnTo>
                                  <a:pt x="15996" y="0"/>
                                </a:lnTo>
                                <a:lnTo>
                                  <a:pt x="16026" y="0"/>
                                </a:lnTo>
                                <a:lnTo>
                                  <a:pt x="16844" y="0"/>
                                </a:lnTo>
                                <a:lnTo>
                                  <a:pt x="16844" y="0"/>
                                </a:lnTo>
                                <a:lnTo>
                                  <a:pt x="16791" y="0"/>
                                </a:lnTo>
                                <a:lnTo>
                                  <a:pt x="16654" y="0"/>
                                </a:lnTo>
                              </a:path>
                              <a:path w="21600" h="21600">
                                <a:moveTo>
                                  <a:pt x="16844" y="0"/>
                                </a:moveTo>
                                <a:lnTo>
                                  <a:pt x="16045" y="0"/>
                                </a:lnTo>
                                <a:lnTo>
                                  <a:pt x="16045" y="0"/>
                                </a:lnTo>
                                <a:lnTo>
                                  <a:pt x="16844" y="0"/>
                                </a:lnTo>
                                <a:lnTo>
                                  <a:pt x="16844" y="0"/>
                                </a:lnTo>
                              </a:path>
                              <a:path w="21600" h="21600">
                                <a:moveTo>
                                  <a:pt x="16844" y="0"/>
                                </a:moveTo>
                                <a:lnTo>
                                  <a:pt x="16026" y="0"/>
                                </a:lnTo>
                                <a:lnTo>
                                  <a:pt x="16018" y="0"/>
                                </a:lnTo>
                                <a:lnTo>
                                  <a:pt x="15983" y="0"/>
                                </a:lnTo>
                                <a:lnTo>
                                  <a:pt x="15813" y="0"/>
                                </a:lnTo>
                                <a:lnTo>
                                  <a:pt x="15690" y="0"/>
                                </a:lnTo>
                                <a:lnTo>
                                  <a:pt x="15367" y="0"/>
                                </a:lnTo>
                                <a:lnTo>
                                  <a:pt x="15173" y="0"/>
                                </a:lnTo>
                                <a:lnTo>
                                  <a:pt x="16006" y="0"/>
                                </a:lnTo>
                                <a:lnTo>
                                  <a:pt x="16012" y="0"/>
                                </a:lnTo>
                                <a:lnTo>
                                  <a:pt x="16844" y="0"/>
                                </a:lnTo>
                                <a:lnTo>
                                  <a:pt x="16844" y="0"/>
                                </a:lnTo>
                              </a:path>
                              <a:path w="21600" h="21600">
                                <a:moveTo>
                                  <a:pt x="15380" y="0"/>
                                </a:moveTo>
                                <a:lnTo>
                                  <a:pt x="14959" y="0"/>
                                </a:lnTo>
                                <a:lnTo>
                                  <a:pt x="14717" y="0"/>
                                </a:lnTo>
                                <a:lnTo>
                                  <a:pt x="13476" y="0"/>
                                </a:lnTo>
                                <a:lnTo>
                                  <a:pt x="14246" y="0"/>
                                </a:lnTo>
                                <a:lnTo>
                                  <a:pt x="14306" y="0"/>
                                </a:lnTo>
                                <a:lnTo>
                                  <a:pt x="14415" y="0"/>
                                </a:lnTo>
                                <a:lnTo>
                                  <a:pt x="14730" y="0"/>
                                </a:lnTo>
                                <a:lnTo>
                                  <a:pt x="14948" y="0"/>
                                </a:lnTo>
                                <a:lnTo>
                                  <a:pt x="16654" y="0"/>
                                </a:lnTo>
                                <a:lnTo>
                                  <a:pt x="16580" y="0"/>
                                </a:lnTo>
                                <a:lnTo>
                                  <a:pt x="16444" y="0"/>
                                </a:lnTo>
                                <a:lnTo>
                                  <a:pt x="16113" y="0"/>
                                </a:lnTo>
                                <a:lnTo>
                                  <a:pt x="15936" y="0"/>
                                </a:lnTo>
                                <a:lnTo>
                                  <a:pt x="15746" y="0"/>
                                </a:lnTo>
                                <a:lnTo>
                                  <a:pt x="15558" y="0"/>
                                </a:lnTo>
                                <a:lnTo>
                                  <a:pt x="15380" y="0"/>
                                </a:lnTo>
                              </a:path>
                              <a:path w="21600" h="21600">
                                <a:moveTo>
                                  <a:pt x="18557" y="0"/>
                                </a:moveTo>
                                <a:lnTo>
                                  <a:pt x="17758" y="0"/>
                                </a:lnTo>
                                <a:lnTo>
                                  <a:pt x="17758" y="0"/>
                                </a:lnTo>
                                <a:lnTo>
                                  <a:pt x="18576" y="0"/>
                                </a:lnTo>
                                <a:lnTo>
                                  <a:pt x="18576" y="0"/>
                                </a:lnTo>
                                <a:lnTo>
                                  <a:pt x="19300" y="0"/>
                                </a:lnTo>
                                <a:lnTo>
                                  <a:pt x="18560" y="0"/>
                                </a:lnTo>
                                <a:lnTo>
                                  <a:pt x="18560" y="0"/>
                                </a:lnTo>
                                <a:lnTo>
                                  <a:pt x="19286" y="0"/>
                                </a:lnTo>
                                <a:lnTo>
                                  <a:pt x="18557" y="0"/>
                                </a:lnTo>
                                <a:lnTo>
                                  <a:pt x="18557" y="0"/>
                                </a:lnTo>
                              </a:path>
                              <a:path w="21600" h="21600">
                                <a:moveTo>
                                  <a:pt x="19300" y="0"/>
                                </a:moveTo>
                                <a:lnTo>
                                  <a:pt x="18626" y="0"/>
                                </a:lnTo>
                                <a:lnTo>
                                  <a:pt x="18675" y="0"/>
                                </a:lnTo>
                                <a:lnTo>
                                  <a:pt x="19586" y="0"/>
                                </a:lnTo>
                                <a:lnTo>
                                  <a:pt x="20181" y="0"/>
                                </a:lnTo>
                                <a:lnTo>
                                  <a:pt x="20483" y="0"/>
                                </a:lnTo>
                                <a:lnTo>
                                  <a:pt x="21013" y="0"/>
                                </a:lnTo>
                                <a:lnTo>
                                  <a:pt x="21221" y="0"/>
                                </a:lnTo>
                                <a:lnTo>
                                  <a:pt x="21227" y="0"/>
                                </a:lnTo>
                                <a:lnTo>
                                  <a:pt x="19423" y="0"/>
                                </a:lnTo>
                                <a:lnTo>
                                  <a:pt x="19300" y="0"/>
                                </a:lnTo>
                              </a:path>
                              <a:path w="21600" h="21600">
                                <a:moveTo>
                                  <a:pt x="21227" y="0"/>
                                </a:moveTo>
                                <a:lnTo>
                                  <a:pt x="19904" y="0"/>
                                </a:lnTo>
                                <a:lnTo>
                                  <a:pt x="20110" y="0"/>
                                </a:lnTo>
                                <a:lnTo>
                                  <a:pt x="20440" y="0"/>
                                </a:lnTo>
                                <a:lnTo>
                                  <a:pt x="20564" y="0"/>
                                </a:lnTo>
                                <a:lnTo>
                                  <a:pt x="20731" y="0"/>
                                </a:lnTo>
                                <a:lnTo>
                                  <a:pt x="20770" y="0"/>
                                </a:lnTo>
                                <a:lnTo>
                                  <a:pt x="20770" y="0"/>
                                </a:lnTo>
                                <a:lnTo>
                                  <a:pt x="19903" y="0"/>
                                </a:lnTo>
                                <a:lnTo>
                                  <a:pt x="21227" y="0"/>
                                </a:lnTo>
                                <a:lnTo>
                                  <a:pt x="21524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523" y="0"/>
                                </a:lnTo>
                                <a:lnTo>
                                  <a:pt x="21227" y="0"/>
                                </a:lnTo>
                              </a:path>
                              <a:path w="21600" h="21600">
                                <a:moveTo>
                                  <a:pt x="20173" y="0"/>
                                </a:moveTo>
                                <a:lnTo>
                                  <a:pt x="19572" y="0"/>
                                </a:lnTo>
                                <a:lnTo>
                                  <a:pt x="19362" y="0"/>
                                </a:lnTo>
                                <a:lnTo>
                                  <a:pt x="18626" y="0"/>
                                </a:lnTo>
                                <a:lnTo>
                                  <a:pt x="19286" y="0"/>
                                </a:lnTo>
                                <a:lnTo>
                                  <a:pt x="19421" y="0"/>
                                </a:lnTo>
                                <a:lnTo>
                                  <a:pt x="21227" y="0"/>
                                </a:lnTo>
                                <a:lnTo>
                                  <a:pt x="21218" y="0"/>
                                </a:lnTo>
                                <a:lnTo>
                                  <a:pt x="21009" y="0"/>
                                </a:lnTo>
                                <a:lnTo>
                                  <a:pt x="20476" y="0"/>
                                </a:lnTo>
                                <a:lnTo>
                                  <a:pt x="20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3" name="曲线 53"/>
                        <wps:cNvSpPr/>
                        <wps:spPr>
                          <a:xfrm rot="0">
                            <a:off x="235086" y="2718393"/>
                            <a:ext cx="1236977" cy="55896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53" y="0"/>
                                </a:moveTo>
                                <a:lnTo>
                                  <a:pt x="4564" y="0"/>
                                </a:lnTo>
                                <a:lnTo>
                                  <a:pt x="4530" y="0"/>
                                </a:lnTo>
                                <a:lnTo>
                                  <a:pt x="4515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46" y="0"/>
                                </a:lnTo>
                                <a:lnTo>
                                  <a:pt x="17035" y="0"/>
                                </a:lnTo>
                                <a:lnTo>
                                  <a:pt x="17069" y="0"/>
                                </a:lnTo>
                                <a:lnTo>
                                  <a:pt x="17084" y="0"/>
                                </a:lnTo>
                                <a:lnTo>
                                  <a:pt x="2157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55" name="图片 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6634" y="0"/>
                            <a:ext cx="1488292" cy="26369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57" name="图片 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51082" y="2963318"/>
                            <a:ext cx="202799" cy="857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8" name="曲线 58"/>
                        <wps:cNvSpPr/>
                        <wps:spPr>
                          <a:xfrm rot="0">
                            <a:off x="760331" y="1547409"/>
                            <a:ext cx="2664227" cy="284896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444" y="0"/>
                                </a:moveTo>
                                <a:lnTo>
                                  <a:pt x="421" y="0"/>
                                </a:lnTo>
                                <a:lnTo>
                                  <a:pt x="402" y="0"/>
                                </a:lnTo>
                                <a:lnTo>
                                  <a:pt x="252" y="0"/>
                                </a:lnTo>
                                <a:lnTo>
                                  <a:pt x="252" y="0"/>
                                </a:lnTo>
                                <a:lnTo>
                                  <a:pt x="238" y="0"/>
                                </a:lnTo>
                                <a:lnTo>
                                  <a:pt x="205" y="0"/>
                                </a:lnTo>
                                <a:lnTo>
                                  <a:pt x="192" y="0"/>
                                </a:lnTo>
                                <a:lnTo>
                                  <a:pt x="192" y="0"/>
                                </a:lnTo>
                                <a:lnTo>
                                  <a:pt x="42" y="0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12" y="0"/>
                                </a:lnTo>
                                <a:lnTo>
                                  <a:pt x="231" y="0"/>
                                </a:lnTo>
                                <a:lnTo>
                                  <a:pt x="264" y="0"/>
                                </a:lnTo>
                                <a:lnTo>
                                  <a:pt x="444" y="0"/>
                                </a:lnTo>
                                <a:lnTo>
                                  <a:pt x="444" y="0"/>
                                </a:lnTo>
                              </a:path>
                              <a:path w="21600" h="21600">
                                <a:moveTo>
                                  <a:pt x="10502" y="0"/>
                                </a:moveTo>
                                <a:lnTo>
                                  <a:pt x="10490" y="0"/>
                                </a:lnTo>
                                <a:lnTo>
                                  <a:pt x="10473" y="0"/>
                                </a:lnTo>
                                <a:lnTo>
                                  <a:pt x="6798" y="0"/>
                                </a:lnTo>
                                <a:lnTo>
                                  <a:pt x="6782" y="0"/>
                                </a:lnTo>
                                <a:lnTo>
                                  <a:pt x="6768" y="0"/>
                                </a:lnTo>
                                <a:lnTo>
                                  <a:pt x="6767" y="0"/>
                                </a:lnTo>
                                <a:lnTo>
                                  <a:pt x="6780" y="0"/>
                                </a:lnTo>
                                <a:lnTo>
                                  <a:pt x="6796" y="0"/>
                                </a:lnTo>
                                <a:lnTo>
                                  <a:pt x="10471" y="0"/>
                                </a:lnTo>
                                <a:lnTo>
                                  <a:pt x="10488" y="0"/>
                                </a:lnTo>
                                <a:lnTo>
                                  <a:pt x="10501" y="0"/>
                                </a:lnTo>
                                <a:lnTo>
                                  <a:pt x="10502" y="0"/>
                                </a:lnTo>
                              </a:path>
                              <a:path w="21600" h="21600">
                                <a:moveTo>
                                  <a:pt x="16752" y="0"/>
                                </a:moveTo>
                                <a:lnTo>
                                  <a:pt x="16545" y="0"/>
                                </a:lnTo>
                                <a:lnTo>
                                  <a:pt x="16526" y="0"/>
                                </a:lnTo>
                                <a:lnTo>
                                  <a:pt x="16502" y="0"/>
                                </a:lnTo>
                                <a:lnTo>
                                  <a:pt x="16502" y="0"/>
                                </a:lnTo>
                                <a:lnTo>
                                  <a:pt x="16648" y="0"/>
                                </a:lnTo>
                                <a:lnTo>
                                  <a:pt x="13045" y="0"/>
                                </a:lnTo>
                                <a:lnTo>
                                  <a:pt x="13028" y="0"/>
                                </a:lnTo>
                                <a:lnTo>
                                  <a:pt x="13014" y="0"/>
                                </a:lnTo>
                                <a:lnTo>
                                  <a:pt x="13013" y="0"/>
                                </a:lnTo>
                                <a:lnTo>
                                  <a:pt x="13026" y="0"/>
                                </a:lnTo>
                                <a:lnTo>
                                  <a:pt x="13043" y="0"/>
                                </a:lnTo>
                                <a:lnTo>
                                  <a:pt x="16646" y="0"/>
                                </a:lnTo>
                                <a:lnTo>
                                  <a:pt x="16491" y="0"/>
                                </a:lnTo>
                                <a:lnTo>
                                  <a:pt x="16490" y="0"/>
                                </a:lnTo>
                                <a:lnTo>
                                  <a:pt x="16513" y="0"/>
                                </a:lnTo>
                                <a:lnTo>
                                  <a:pt x="16532" y="0"/>
                                </a:lnTo>
                                <a:lnTo>
                                  <a:pt x="16731" y="0"/>
                                </a:lnTo>
                                <a:lnTo>
                                  <a:pt x="16751" y="0"/>
                                </a:lnTo>
                                <a:lnTo>
                                  <a:pt x="16752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86" y="0"/>
                                </a:lnTo>
                                <a:lnTo>
                                  <a:pt x="21553" y="0"/>
                                </a:lnTo>
                                <a:lnTo>
                                  <a:pt x="21540" y="0"/>
                                </a:lnTo>
                                <a:lnTo>
                                  <a:pt x="21540" y="0"/>
                                </a:lnTo>
                                <a:lnTo>
                                  <a:pt x="21528" y="0"/>
                                </a:lnTo>
                                <a:lnTo>
                                  <a:pt x="21496" y="0"/>
                                </a:lnTo>
                                <a:lnTo>
                                  <a:pt x="21449" y="0"/>
                                </a:lnTo>
                                <a:lnTo>
                                  <a:pt x="21391" y="0"/>
                                </a:lnTo>
                                <a:lnTo>
                                  <a:pt x="7245" y="0"/>
                                </a:lnTo>
                                <a:lnTo>
                                  <a:pt x="7395" y="0"/>
                                </a:lnTo>
                                <a:lnTo>
                                  <a:pt x="7395" y="0"/>
                                </a:lnTo>
                                <a:lnTo>
                                  <a:pt x="7372" y="0"/>
                                </a:lnTo>
                                <a:lnTo>
                                  <a:pt x="7353" y="0"/>
                                </a:lnTo>
                                <a:lnTo>
                                  <a:pt x="7140" y="0"/>
                                </a:lnTo>
                                <a:lnTo>
                                  <a:pt x="7140" y="0"/>
                                </a:lnTo>
                                <a:lnTo>
                                  <a:pt x="7353" y="0"/>
                                </a:lnTo>
                                <a:lnTo>
                                  <a:pt x="7372" y="0"/>
                                </a:lnTo>
                                <a:lnTo>
                                  <a:pt x="7395" y="0"/>
                                </a:lnTo>
                                <a:lnTo>
                                  <a:pt x="7395" y="0"/>
                                </a:lnTo>
                                <a:lnTo>
                                  <a:pt x="7245" y="0"/>
                                </a:lnTo>
                                <a:lnTo>
                                  <a:pt x="21391" y="0"/>
                                </a:lnTo>
                                <a:lnTo>
                                  <a:pt x="21472" y="0"/>
                                </a:lnTo>
                                <a:lnTo>
                                  <a:pt x="21538" y="0"/>
                                </a:lnTo>
                                <a:lnTo>
                                  <a:pt x="21583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60" name="图片 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112414" y="1535049"/>
                            <a:ext cx="197923" cy="6785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1" o:spid="_x0000_s61" coordorigin="2295,6675" coordsize="6559,7319" style="position:absolute;&#10;margin-left:114.75pt;&#10;margin-top:261.8pt;&#10;width:327.96317pt;&#10;height:365.99338pt;&#10;z-index:17;&#10;mso-position-horizontal:absolute;&#10;mso-position-horizontal-relative:page;&#10;mso-position-vertical:absolute;&#10;mso-wrap-distance-left:0.0pt;&#10;mso-wrap-distance-right:0.0pt;">
                <v:shape type="#_x0000_t0" id="曲线 62" o:spid="_x0000_s62" coordsize="2572,880" path="m2457,l115,l70,l33,l9,l,l,l9,l33,l70,l115,l2457,l2502,l2538,l2563,l2572,l2572,l2563,l2538,l2502,l2457,l2457,xe" style="position:absolute;&#10;left:2295;&#10;top:13115;&#10;width:2572;&#10;height:880;" fillcolor="#0C99FF" stroked="f" strokeweight="1.0pt">
                  <v:stroke color="#000000"/>
                </v:shape>
                <v:shape type="#_x0000_t0" id="曲线 63" o:spid="_x0000_s63" coordsize="427,107" path="m14,l,l1,l4,l15,l22,l36,l42,l51,l55,l58,l26,l22,l16,l15,l14,m39,l25,l20,l11,l8,l3,l2,l2,l3,l10,l15,l39,l42,l45,l46,l46,l45,l39,l35,l58,l60,l61,l61,l59,l53,l47,l24,l21,l17,l16,l17,l18,l23,l27,l57,l55,l46,l39,m57,l34,l37,l41,l42,l45,l46,l46,l60,l58,l57,m110,l99,l93,l71,l72,l99,l112,l117,l126,l130,l135,l103,l99,l93,l90,l86,l86,l86,l79,l79,l86,l86,l102,l133,l132,l126,l122,l114,l110,m125,l110,l135,l135,l137,l139,l125,m86,l79,l79,l86,l86,m133,l110,l113,l119,l121,l124,l125,l125,l86,l86,l139,l139,l139,l135,l133,m167,l153,l153,l167,l167,m220,l209,l203,l181,l182,l209,l222,l227,l236,l239,l245,l213,l209,l202,l200,l196,l195,l195,l189,l189,l195,l195,l212,l242,l242,l236,l232,l224,l220,m234,l220,l245,l245,l247,l248,l234,m195,l189,l189,l195,l195,m242,l220,l223,l229,l231,l234,l235,l235,l195,l195,l249,l249,l248,l245,l242,m273,l259,l260,l264,l274,l281,l296,l301,l311,l314,l317,l285,l282,l276,l274,l273,m299,l285,l280,l271,l268,l263,l261,l261,l263,l270,l275,l299,l301,l305,l306,l306,l304,l298,l295,l317,l320,l321,l321,l319,l312,l307,l284,l281,l277,l276,l276,l278,l283,l287,l317,l315,l305,l299,m317,l294,l296,l301,l302,l305,l305,l306,l319,l318,l317,m390,l369,l373,l377,l378,l379,l378,l375,l373,l370,l356,l352,l330,l331,l336,l339,l347,l351,l360,l378,l355,l352,l346,l345,l345,l367,l372,l374,l377,l378,l379,l393,l393,l392,l390,m393,l379,l379,l393,l393,m393,l379,l378,l378,l375,l373,l367,l363,l378,l378,l393,l393,m367,l359,l355,l333,l347,l348,l350,l355,l359,l390,l389,l386,l380,l377,l374,l370,l367,m425,l410,l410,l425,l425,m420,l415,l413,l409,l408,l408,l409,l411,l413,l415,l420,l422,l426,l427,l427,l426,l424,l422,l420,e" style="position:absolute;&#10;left:3367;&#10;top:13501;&#10;width:427;&#10;height:107;" fillcolor="#FFFFFF" stroked="f" strokeweight="1.0pt">
                  <v:stroke color="#000000"/>
                </v:shape>
                <v:shape type="#_x0000_t0" id="曲线 64" o:spid="_x0000_s64" coordsize="2344,880" path="m2339,l494,l491,l490,l3,l,l4,l1849,l1852,l1853,l2340,l2344,l2339,l2339,xe" style="position:absolute;&#10;left:6510;&#10;top:8737;&#10;width:2344;&#10;height:880;" fillcolor="#9746FF" stroked="f" strokeweight="1.0pt">
                  <v:stroke color="#000000"/>
                </v:shape>
                <v:shape type="#_x0000_t0" id="曲线 65" o:spid="_x0000_s65" coordsize="390,107" path="m15,l2,l4,l6,l11,l15,l23,l29,l41,l47,l57,l61,l64,l31,l27,l22,l20,l17,l16,l15,m69,l54,l54,l52,l45,l40,l64,l67,l69,l69,m36,l25,l20,l10,l6,l1,l,l,l25,l36,l53,l30,l26,l14,l15,l18,l20,l26,l30,l53,l52,l51,l48,l46,l40,l36,m53,l39,l42,l48,l51,l54,l54,l54,l39,l53,l53,l69,l69,l53,l53,m69,l54,l54,l69,l69,m122,l110,l104,l82,l84,l111,l124,l129,l137,l141,l146,l114,l110,l104,l101,l98,l97,l97,l91,l91,l97,l97,l113,l144,l144,l137,l134,l126,l122,m136,l121,l146,l147,l149,l150,l136,m97,l91,l91,l97,l97,m144,l121,l125,l130,l132,l136,l136,l136,l97,l97,l151,l151,l150,l146,l144,m178,l164,l164,l179,l179,l180,l183,l185,l190,l191,l178,l178,m224,l202,l206,l211,l213,l213,l228,l228,l226,l224,m207,l196,l191,l184,l181,l179,l191,l193,l224,l222,l219,l211,l207,m300,l279,l283,l288,l289,l289,l288,l286,l284,l281,l266,l263,l241,l242,l246,l249,l257,l261,l270,l289,l265,l262,l256,l255,l255,l277,l283,l284,l287,l288,l289,l304,l304,l303,l300,m304,l289,l289,l304,l304,m304,l289,l289,l288,l285,l283,l277,l274,l289,l289,l304,l304,m277,l270,l265,l243,l257,l258,l260,l266,l270,l300,l299,l297,l291,l287,l284,l281,l277,m335,l320,l320,l335,l335,l348,l335,l335,l348,l335,l335,m348,l336,l337,l353,l364,l370,l379,l383,l383,l350,l348,m383,l359,l363,l369,l371,l374,l375,l375,l359,l383,l388,l390,l390,l388,l383,m364,l353,l349,l336,l348,l350,l383,l383,l379,l369,l364,e" style="position:absolute;&#10;left:7487;&#10;top:9151;&#10;width:390;&#10;height:107;" fillcolor="#FFFFFF" stroked="f" strokeweight="1.0pt">
                  <v:stroke color="#000000"/>
                </v:shape>
                <v:shape type="#_x0000_t0" id="曲线 66" o:spid="_x0000_s66" coordsize="1947,880" path="m1943,l411,l408,l407,l2,l,l4,l1536,l1539,l1540,l1945,l1947,l1943,l1943,xe" style="position:absolute;&#10;left:2665;&#10;top:10956;&#10;width:1947;&#10;height:880;" fillcolor="#9746FF" stroked="f" strokeweight="1.0pt">
                  <v:stroke color="#000000"/>
                </v:shape>
                <v:shape type="#_x0000_t75" id="图片 67" o:spid="_x0000_s67" style="position:absolute;&#10;left:2525;&#10;top:6675;&#10;width:2343;&#10;height:4152;" filled="f" stroked="f" strokeweight="1.0pt">
                  <v:imagedata r:id="rId18" o:title="9831196501728315406990"/>
                  <o:lock aspectratio="t"/>
                  <v:stroke color="#000000"/>
                </v:shape>
                <v:shape type="#_x0000_t75" id="图片 68" o:spid="_x0000_s68" style="position:absolute;&#10;left:3477;&#10;top:11342;&#10;width:319;&#10;height:135;" filled="f" stroked="f" strokeweight="1.0pt">
                  <v:imagedata r:id="rId19" o:title="9356133941728315406995"/>
                  <o:lock aspectratio="t"/>
                  <v:stroke color="#000000"/>
                </v:shape>
                <v:shape type="#_x0000_t0" id="曲线 69" o:spid="_x0000_s69" coordsize="4195,4486" path="m86,l81,l78,l49,l49,l46,l40,l37,l37,l8,l4,l,l,l41,l45,l51,l86,l86,m2040,l2037,l2034,l1320,l1317,l1314,l1314,l1317,l1320,l2034,l2037,l2039,l2040,m3253,l3213,l3210,l3205,l3205,l3233,l2533,l2530,l2528,l2527,l2530,l2533,l3233,l3203,l3203,l3207,l3211,l3249,l3253,l3253,m4195,l4193,l4186,l4184,l4184,l4181,l4175,l4166,l4155,l1407,l1436,l1436,l1432,l1428,l1386,l1386,l1428,l1432,l1436,l1436,l1407,l4155,l4170,l4183,l4192,l4195,l4195,e" style="position:absolute;&#10;left:3492;&#10;top:9112;&#10;width:4195;&#10;height:4486;" filled="f" stroked="f" strokeweight="1.0pt">
                  <v:stroke color="#000000"/>
                </v:shape>
                <v:shape type="#_x0000_t75" id="图片 70" o:spid="_x0000_s70" style="position:absolute;&#10;left:5621;&#10;top:9093;&#10;width:311;&#10;height:106;" filled="f" stroked="f" strokeweight="1.0pt">
                  <v:imagedata r:id="rId20" o:title="48541351728315407002"/>
                  <o:lock aspectratio="t"/>
                  <v:stroke color="#000000"/>
                </v:shape>
              </v:group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a.2 bilangan ganjil</w:t>
      </w:r>
    </w:p>
    <w:sectPr>
      <w:type w:val="continuous"/>
      <w:pgSz w:w="11907" w:h="16839"/>
      <w:pgMar w:top="1440" w:right="1440" w:bottom="1440" w:left="1440" w:header="720" w:footer="720" w:gutter="0"/>
      <w:docGrid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He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ind w:left="1967"/>
    </w:pPr>
    <w:rPr>
      <w:rFonts w:ascii="Times New Roman" w:eastAsia="Times New Roman" w:cs="Times New Roman" w:hAnsi="Times New Roman"/>
      <w:b/>
      <w:bCs/>
      <w:i/>
      <w:iCs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7.png"/><Relationship Id="rId4" Type="http://schemas.openxmlformats.org/officeDocument/2006/relationships/image" Target="media/7.png"/><Relationship Id="rId5" Type="http://schemas.openxmlformats.org/officeDocument/2006/relationships/image" Target="media/18.png"/><Relationship Id="rId6" Type="http://schemas.openxmlformats.org/officeDocument/2006/relationships/image" Target="media/20.png"/><Relationship Id="rId7" Type="http://schemas.openxmlformats.org/officeDocument/2006/relationships/image" Target="media/23.png"/><Relationship Id="rId8" Type="http://schemas.openxmlformats.org/officeDocument/2006/relationships/image" Target="media/26.png"/><Relationship Id="rId9" Type="http://schemas.openxmlformats.org/officeDocument/2006/relationships/image" Target="media/18.png"/><Relationship Id="rId10" Type="http://schemas.openxmlformats.org/officeDocument/2006/relationships/image" Target="media/20.png"/><Relationship Id="rId11" Type="http://schemas.openxmlformats.org/officeDocument/2006/relationships/image" Target="media/23.png"/><Relationship Id="rId12" Type="http://schemas.openxmlformats.org/officeDocument/2006/relationships/image" Target="media/26.png"/><Relationship Id="rId13" Type="http://schemas.openxmlformats.org/officeDocument/2006/relationships/image" Target="media/40.png"/><Relationship Id="rId14" Type="http://schemas.openxmlformats.org/officeDocument/2006/relationships/image" Target="media/40.png"/><Relationship Id="rId15" Type="http://schemas.openxmlformats.org/officeDocument/2006/relationships/image" Target="media/54.png"/><Relationship Id="rId16" Type="http://schemas.openxmlformats.org/officeDocument/2006/relationships/image" Target="media/56.png"/><Relationship Id="rId17" Type="http://schemas.openxmlformats.org/officeDocument/2006/relationships/image" Target="media/59.png"/><Relationship Id="rId18" Type="http://schemas.openxmlformats.org/officeDocument/2006/relationships/image" Target="media/54.png"/><Relationship Id="rId19" Type="http://schemas.openxmlformats.org/officeDocument/2006/relationships/image" Target="media/56.png"/><Relationship Id="rId20" Type="http://schemas.openxmlformats.org/officeDocument/2006/relationships/image" Target="media/59.png"/><Relationship Id="rId21" Type="http://schemas.openxmlformats.org/officeDocument/2006/relationships/styles" Target="styles.xml"/><Relationship Id="rId2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</TotalTime>
  <Application>Yozo_Office</Application>
  <Pages>3</Pages>
  <Words>36</Words>
  <Characters>191</Characters>
  <Lines>94</Lines>
  <Paragraphs>12</Paragraphs>
  <CharactersWithSpaces>221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Pengguna vivo</cp:lastModifiedBy>
  <cp:revision>2</cp:revision>
  <dcterms:created xsi:type="dcterms:W3CDTF">2024-10-07T14:46:00Z</dcterms:created>
  <dcterms:modified xsi:type="dcterms:W3CDTF">2024-10-07T15:37:23Z</dcterms:modified>
</cp:coreProperties>
</file>